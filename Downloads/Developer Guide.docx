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sto MT" w:hAnsi="Calisto MT"/>
        </w:r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67D28555" w14:textId="77777777" w:rsidR="008A3AAF" w:rsidRPr="00D24E1B" w:rsidRDefault="008A3AAF" w:rsidP="000764FF">
          <w:pPr>
            <w:jc w:val="center"/>
            <w:rPr>
              <w:rFonts w:ascii="Calisto MT" w:hAnsi="Calisto MT"/>
              <w:lang w:eastAsia="en-US"/>
            </w:rPr>
          </w:pPr>
        </w:p>
        <w:p w14:paraId="1252023F" w14:textId="77777777" w:rsidR="008A3AAF" w:rsidRPr="00D24E1B" w:rsidRDefault="008A3AAF" w:rsidP="008A3AAF">
          <w:pPr>
            <w:jc w:val="center"/>
            <w:rPr>
              <w:rFonts w:ascii="Calisto MT" w:hAnsi="Calisto MT"/>
              <w:lang w:eastAsia="en-US"/>
            </w:rPr>
          </w:pPr>
        </w:p>
        <w:p w14:paraId="6F2CE1BB" w14:textId="77777777" w:rsidR="008A3AAF" w:rsidRPr="00D24E1B" w:rsidRDefault="008A3AAF" w:rsidP="008A3AAF">
          <w:pPr>
            <w:jc w:val="center"/>
            <w:rPr>
              <w:rFonts w:ascii="Calisto MT" w:hAnsi="Calisto MT"/>
              <w:lang w:eastAsia="en-US"/>
            </w:rPr>
          </w:pPr>
        </w:p>
        <w:p w14:paraId="27DCC1A4" w14:textId="77777777" w:rsidR="008A3AAF" w:rsidRPr="00D24E1B" w:rsidRDefault="008A3AAF" w:rsidP="008A3AAF">
          <w:pPr>
            <w:jc w:val="center"/>
            <w:rPr>
              <w:rFonts w:ascii="Calisto MT" w:hAnsi="Calisto MT"/>
              <w:lang w:eastAsia="en-US"/>
            </w:rPr>
          </w:pPr>
        </w:p>
        <w:p w14:paraId="5AFD6A0C" w14:textId="77777777" w:rsidR="008A3AAF" w:rsidRPr="00D24E1B" w:rsidRDefault="008A3AAF" w:rsidP="008A3AAF">
          <w:pPr>
            <w:jc w:val="center"/>
            <w:rPr>
              <w:rFonts w:ascii="Calisto MT" w:hAnsi="Calisto MT"/>
              <w:lang w:eastAsia="en-US"/>
            </w:rPr>
          </w:pPr>
        </w:p>
        <w:p w14:paraId="46DA3469" w14:textId="77777777" w:rsidR="0092403A" w:rsidRDefault="0092403A" w:rsidP="0092403A">
          <w:pPr>
            <w:ind w:left="0"/>
            <w:rPr>
              <w:rFonts w:ascii="Calisto MT" w:hAnsi="Calisto MT"/>
              <w:lang w:eastAsia="en-US"/>
            </w:rPr>
          </w:pPr>
        </w:p>
        <w:p w14:paraId="3C19891F" w14:textId="77777777" w:rsidR="00E1667B" w:rsidRDefault="00E1667B" w:rsidP="0092403A">
          <w:pPr>
            <w:ind w:left="0"/>
            <w:rPr>
              <w:rFonts w:ascii="Calisto MT" w:hAnsi="Calisto MT"/>
            </w:rPr>
          </w:pPr>
        </w:p>
        <w:p w14:paraId="3AAE3018" w14:textId="77777777" w:rsidR="00E1667B" w:rsidRDefault="00E1667B" w:rsidP="0092403A">
          <w:pPr>
            <w:ind w:left="0"/>
            <w:rPr>
              <w:rFonts w:ascii="Calisto MT" w:hAnsi="Calisto MT"/>
            </w:rPr>
          </w:pPr>
        </w:p>
        <w:p w14:paraId="4777EDA6" w14:textId="77777777" w:rsidR="00E1667B" w:rsidRDefault="005142BD" w:rsidP="0092403A">
          <w:pPr>
            <w:ind w:left="0"/>
            <w:rPr>
              <w:rFonts w:ascii="Calisto MT" w:hAnsi="Calisto MT"/>
            </w:rPr>
          </w:pPr>
          <w:r>
            <w:rPr>
              <w:rFonts w:ascii="Calisto MT" w:hAnsi="Calisto MT"/>
              <w:noProof/>
              <w:lang w:eastAsia="en-US"/>
            </w:rPr>
            <w:drawing>
              <wp:anchor distT="0" distB="0" distL="114300" distR="114300" simplePos="0" relativeHeight="251663872" behindDoc="1" locked="0" layoutInCell="1" allowOverlap="1" wp14:anchorId="6531564D" wp14:editId="30C8B5BE">
                <wp:simplePos x="0" y="0"/>
                <wp:positionH relativeFrom="margin">
                  <wp:posOffset>2162175</wp:posOffset>
                </wp:positionH>
                <wp:positionV relativeFrom="paragraph">
                  <wp:posOffset>190500</wp:posOffset>
                </wp:positionV>
                <wp:extent cx="1506855" cy="1095375"/>
                <wp:effectExtent l="0" t="0" r="0" b="9525"/>
                <wp:wrapTight wrapText="bothSides">
                  <wp:wrapPolygon edited="0">
                    <wp:start x="6008" y="0"/>
                    <wp:lineTo x="3550" y="3005"/>
                    <wp:lineTo x="2185" y="4883"/>
                    <wp:lineTo x="0" y="11645"/>
                    <wp:lineTo x="0" y="18407"/>
                    <wp:lineTo x="2458" y="21412"/>
                    <wp:lineTo x="2731" y="21412"/>
                    <wp:lineTo x="4642" y="21412"/>
                    <wp:lineTo x="16657" y="21412"/>
                    <wp:lineTo x="19115" y="20661"/>
                    <wp:lineTo x="18842" y="18031"/>
                    <wp:lineTo x="20480" y="12021"/>
                    <wp:lineTo x="21300" y="6762"/>
                    <wp:lineTo x="21300" y="376"/>
                    <wp:lineTo x="8465" y="0"/>
                    <wp:lineTo x="6008" y="0"/>
                  </wp:wrapPolygon>
                </wp:wrapTight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855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E4C67B" w14:textId="77777777" w:rsidR="00E1667B" w:rsidRDefault="00E1667B" w:rsidP="0092403A">
          <w:pPr>
            <w:ind w:left="0"/>
            <w:rPr>
              <w:rFonts w:ascii="Calisto MT" w:hAnsi="Calisto MT"/>
            </w:rPr>
          </w:pPr>
        </w:p>
        <w:p w14:paraId="099F39F9" w14:textId="77777777" w:rsidR="0092403A" w:rsidRDefault="0092403A" w:rsidP="0092403A">
          <w:pPr>
            <w:ind w:left="0"/>
            <w:rPr>
              <w:rFonts w:ascii="Calisto MT" w:hAnsi="Calisto MT"/>
            </w:rPr>
          </w:pPr>
        </w:p>
        <w:p w14:paraId="3C7FBE67" w14:textId="77777777" w:rsidR="0092403A" w:rsidRDefault="0092403A" w:rsidP="0092403A">
          <w:pPr>
            <w:ind w:left="0"/>
            <w:rPr>
              <w:rFonts w:ascii="Calisto MT" w:hAnsi="Calisto MT"/>
            </w:rPr>
          </w:pPr>
        </w:p>
        <w:p w14:paraId="0BB8510F" w14:textId="77777777" w:rsidR="0092403A" w:rsidRDefault="0092403A" w:rsidP="0092403A">
          <w:pPr>
            <w:ind w:left="0"/>
            <w:rPr>
              <w:rFonts w:ascii="Calisto MT" w:hAnsi="Calisto MT"/>
            </w:rPr>
          </w:pPr>
        </w:p>
        <w:p w14:paraId="390A658C" w14:textId="77777777" w:rsidR="0092403A" w:rsidRDefault="0092403A" w:rsidP="0092403A">
          <w:pPr>
            <w:ind w:left="0"/>
            <w:rPr>
              <w:rFonts w:ascii="Calisto MT" w:hAnsi="Calisto MT"/>
            </w:rPr>
          </w:pPr>
        </w:p>
        <w:p w14:paraId="5EE66F12" w14:textId="77777777" w:rsidR="0092403A" w:rsidRDefault="0092403A" w:rsidP="0092403A">
          <w:pPr>
            <w:ind w:left="0"/>
            <w:rPr>
              <w:rFonts w:ascii="Calisto MT" w:hAnsi="Calisto MT"/>
            </w:rPr>
          </w:pPr>
        </w:p>
        <w:p w14:paraId="493FDCC1" w14:textId="77777777" w:rsidR="008A3AAF" w:rsidRPr="00D24E1B" w:rsidRDefault="00783C19" w:rsidP="0092403A">
          <w:pPr>
            <w:ind w:left="0"/>
            <w:rPr>
              <w:rFonts w:ascii="Calisto MT" w:hAnsi="Calisto MT"/>
              <w:noProof/>
              <w:color w:val="775F55" w:themeColor="text2"/>
              <w:sz w:val="32"/>
              <w:szCs w:val="40"/>
            </w:rPr>
          </w:pPr>
          <w:r>
            <w:rPr>
              <w:rFonts w:ascii="Calisto MT" w:hAnsi="Calisto MT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824" behindDoc="0" locked="1" layoutInCell="1" allowOverlap="1" wp14:anchorId="1EF117D6" wp14:editId="222C301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7486650</wp:posOffset>
                    </wp:positionV>
                    <wp:extent cx="5934075" cy="1143000"/>
                    <wp:effectExtent l="0" t="0" r="9525" b="0"/>
                    <wp:wrapSquare wrapText="bothSides"/>
                    <wp:docPr id="35" name="Text Box 35" descr="Presenter, company name and address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34075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CD824" w14:textId="77777777" w:rsidR="004E0F63" w:rsidRPr="009C1D18" w:rsidRDefault="004E0F63" w:rsidP="00BF007F">
                                <w:pPr>
                                  <w:pStyle w:val="Contactinfo"/>
                                  <w:tabs>
                                    <w:tab w:val="left" w:pos="2970"/>
                                  </w:tabs>
                                  <w:jc w:val="center"/>
                                  <w:rPr>
                                    <w:rFonts w:ascii="Constantia" w:hAnsi="Constantia"/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F117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margin-left:416.05pt;margin-top:589.5pt;width:467.25pt;height:90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" filled="f" stroked="f" strokeweight=".5pt">
                    <v:textbox inset="0,0,0,0">
                      <w:txbxContent>
                        <w:p w14:paraId="49ACD824" w14:textId="77777777" w:rsidR="004E0F63" w:rsidRPr="009C1D18" w:rsidRDefault="004E0F63" w:rsidP="00BF007F">
                          <w:pPr>
                            <w:pStyle w:val="Contactinfo"/>
                            <w:tabs>
                              <w:tab w:val="left" w:pos="2970"/>
                            </w:tabs>
                            <w:jc w:val="center"/>
                            <w:rPr>
                              <w:rFonts w:ascii="Constantia" w:hAnsi="Constantia"/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rFonts w:ascii="Calisto MT" w:hAnsi="Calisto MT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848" behindDoc="0" locked="1" layoutInCell="1" allowOverlap="1" wp14:anchorId="143E3A9A" wp14:editId="325AE1AA">
                    <wp:simplePos x="0" y="0"/>
                    <wp:positionH relativeFrom="margin">
                      <wp:posOffset>6372225</wp:posOffset>
                    </wp:positionH>
                    <wp:positionV relativeFrom="topMargin">
                      <wp:align>bottom</wp:align>
                    </wp:positionV>
                    <wp:extent cx="45085" cy="45085"/>
                    <wp:effectExtent l="0" t="0" r="12065" b="12065"/>
                    <wp:wrapSquare wrapText="bothSides"/>
                    <wp:docPr id="14" name="Text Box 33" descr="Version number and dat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45085" cy="45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AE1881" w14:textId="77777777" w:rsidR="004E0F63" w:rsidRPr="00BF007F" w:rsidRDefault="004E0F63" w:rsidP="0023789A">
                                <w:pPr>
                                  <w:pStyle w:val="Subtitle"/>
                                  <w:ind w:left="0" w:right="792"/>
                                  <w:jc w:val="left"/>
                                  <w:rPr>
                                    <w:rFonts w:ascii="Lucida Fax" w:hAnsi="Lucida Fax"/>
                                    <w:b/>
                                    <w:i/>
                                    <w:iCs/>
                                    <w:color w:val="002060"/>
                                    <w:sz w:val="36"/>
                                  </w:rPr>
                                </w:pPr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EED325" w14:textId="77777777" w:rsidR="004E0F63" w:rsidRDefault="0023789A" w:rsidP="0023789A">
                                    <w:pPr>
                                      <w:pStyle w:val="Subtitle"/>
                                      <w:ind w:right="212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E3A9A" id="Text Box 33" o:spid="_x0000_s1027" type="#_x0000_t202" alt="Version number and date" style="position:absolute;margin-left:501.75pt;margin-top:0;width:3.55pt;height:3.5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" filled="f" stroked="f" strokeweight=".5pt">
                    <v:textbox inset="0,0,0,0">
                      <w:txbxContent>
                        <w:p w14:paraId="40AE1881" w14:textId="77777777" w:rsidR="004E0F63" w:rsidRPr="00BF007F" w:rsidRDefault="004E0F63" w:rsidP="0023789A">
                          <w:pPr>
                            <w:pStyle w:val="Subtitle"/>
                            <w:ind w:left="0" w:right="792"/>
                            <w:jc w:val="left"/>
                            <w:rPr>
                              <w:rFonts w:ascii="Lucida Fax" w:hAnsi="Lucida Fax"/>
                              <w:b/>
                              <w:i/>
                              <w:iCs/>
                              <w:color w:val="002060"/>
                              <w:sz w:val="36"/>
                            </w:rPr>
                          </w:pPr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EED325" w14:textId="77777777" w:rsidR="004E0F63" w:rsidRDefault="0023789A" w:rsidP="0023789A">
                              <w:pPr>
                                <w:pStyle w:val="Subtitle"/>
                                <w:ind w:right="212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</w:p>
      </w:sdtContent>
    </w:sdt>
    <w:p w14:paraId="3204C270" w14:textId="77777777" w:rsidR="008A3AAF" w:rsidRDefault="008A3AAF" w:rsidP="008A3AAF">
      <w:pPr>
        <w:pStyle w:val="Heading1"/>
        <w:rPr>
          <w:rFonts w:ascii="Calisto MT" w:hAnsi="Calisto MT"/>
        </w:rPr>
      </w:pPr>
    </w:p>
    <w:p w14:paraId="7BA412DC" w14:textId="77777777" w:rsidR="000764FF" w:rsidRDefault="000764FF" w:rsidP="000764FF"/>
    <w:p w14:paraId="60746965" w14:textId="77777777" w:rsidR="000764FF" w:rsidRDefault="000764FF" w:rsidP="000764FF"/>
    <w:p w14:paraId="6CFC420C" w14:textId="77777777" w:rsidR="000764FF" w:rsidRDefault="000764FF" w:rsidP="000764FF"/>
    <w:p w14:paraId="247EB7F4" w14:textId="77777777" w:rsidR="000764FF" w:rsidRDefault="000764FF" w:rsidP="000764FF"/>
    <w:p w14:paraId="2C63CD34" w14:textId="77777777" w:rsidR="008A3AAF" w:rsidRPr="00D24E1B" w:rsidRDefault="008A3AAF" w:rsidP="008A3AAF">
      <w:pPr>
        <w:pStyle w:val="ListParagraph"/>
        <w:ind w:left="360"/>
        <w:rPr>
          <w:rFonts w:ascii="Calisto MT" w:hAnsi="Calisto MT"/>
        </w:rPr>
      </w:pPr>
    </w:p>
    <w:p w14:paraId="0BC41B43" w14:textId="77777777" w:rsidR="008A3AAF" w:rsidRPr="00D24E1B" w:rsidRDefault="008A3AAF" w:rsidP="008A3AAF">
      <w:pPr>
        <w:pStyle w:val="ListParagraph"/>
        <w:ind w:left="360"/>
        <w:rPr>
          <w:rFonts w:ascii="Calisto MT" w:hAnsi="Calisto MT"/>
        </w:rPr>
      </w:pPr>
    </w:p>
    <w:p w14:paraId="7D5684DF" w14:textId="77777777" w:rsidR="008A3AAF" w:rsidRPr="00D24E1B" w:rsidRDefault="008A3AAF" w:rsidP="008A3AAF">
      <w:pPr>
        <w:pStyle w:val="ListParagraph"/>
        <w:ind w:left="360"/>
        <w:rPr>
          <w:rFonts w:ascii="Calisto MT" w:hAnsi="Calisto MT"/>
          <w:color w:val="595959" w:themeColor="text1" w:themeTint="A6"/>
          <w:sz w:val="36"/>
        </w:rPr>
      </w:pPr>
    </w:p>
    <w:p w14:paraId="7B344D4E" w14:textId="77777777" w:rsidR="008A3AAF" w:rsidRDefault="008A3AAF" w:rsidP="008A3AAF">
      <w:pPr>
        <w:pStyle w:val="ListParagraph"/>
        <w:ind w:left="360"/>
        <w:rPr>
          <w:rFonts w:ascii="Calisto MT" w:hAnsi="Calisto MT"/>
          <w:b/>
          <w:sz w:val="36"/>
        </w:rPr>
      </w:pPr>
    </w:p>
    <w:p w14:paraId="20869190" w14:textId="77777777" w:rsidR="000764FF" w:rsidRDefault="000764FF" w:rsidP="008A3AAF">
      <w:pPr>
        <w:pStyle w:val="ListParagraph"/>
        <w:ind w:left="360"/>
        <w:rPr>
          <w:rFonts w:ascii="Calisto MT" w:hAnsi="Calisto MT"/>
          <w:b/>
          <w:sz w:val="36"/>
        </w:rPr>
      </w:pPr>
    </w:p>
    <w:p w14:paraId="658B0E43" w14:textId="77777777" w:rsidR="0023789A" w:rsidRPr="00BF007F" w:rsidRDefault="0023789A" w:rsidP="0023789A">
      <w:pPr>
        <w:pStyle w:val="Subtitle"/>
        <w:tabs>
          <w:tab w:val="left" w:pos="2970"/>
        </w:tabs>
        <w:ind w:left="0"/>
        <w:jc w:val="center"/>
        <w:rPr>
          <w:rFonts w:ascii="Lucida Fax" w:hAnsi="Lucida Fax"/>
          <w:b/>
          <w:i/>
          <w:iCs/>
          <w:sz w:val="36"/>
        </w:rPr>
      </w:pPr>
      <w:r w:rsidRPr="00BF007F">
        <w:rPr>
          <w:rFonts w:ascii="Lucida Fax" w:hAnsi="Lucida Fax"/>
          <w:b/>
          <w:i/>
          <w:iCs/>
          <w:sz w:val="36"/>
        </w:rPr>
        <w:t>F</w:t>
      </w:r>
      <w:r w:rsidRPr="00BF007F">
        <w:rPr>
          <w:rFonts w:ascii="Lucida Fax" w:hAnsi="Lucida Fax"/>
          <w:b/>
          <w:i/>
          <w:iCs/>
          <w:caps w:val="0"/>
          <w:sz w:val="36"/>
        </w:rPr>
        <w:t>aculty</w:t>
      </w:r>
      <w:r w:rsidRPr="00BF007F">
        <w:rPr>
          <w:rFonts w:ascii="Lucida Fax" w:hAnsi="Lucida Fax"/>
          <w:b/>
          <w:i/>
          <w:iCs/>
          <w:sz w:val="36"/>
        </w:rPr>
        <w:t>:</w:t>
      </w:r>
      <w:r>
        <w:rPr>
          <w:rFonts w:ascii="Lucida Fax" w:hAnsi="Lucida Fax"/>
          <w:b/>
          <w:i/>
          <w:iCs/>
          <w:sz w:val="36"/>
        </w:rPr>
        <w:t xml:space="preserve"> </w:t>
      </w:r>
      <w:r>
        <w:rPr>
          <w:rFonts w:ascii="Lucida Fax" w:eastAsia="Adobe Heiti Std R" w:hAnsi="Lucida Fax"/>
          <w:b/>
          <w:i/>
          <w:sz w:val="36"/>
          <w:szCs w:val="36"/>
        </w:rPr>
        <w:t xml:space="preserve">Miss </w:t>
      </w:r>
      <w:r w:rsidRPr="00427F4F">
        <w:rPr>
          <w:rFonts w:ascii="Lucida Fax" w:eastAsia="Adobe Heiti Std R" w:hAnsi="Lucida Fax"/>
          <w:b/>
          <w:bCs/>
          <w:i/>
          <w:color w:val="202124"/>
          <w:spacing w:val="3"/>
          <w:sz w:val="36"/>
          <w:szCs w:val="36"/>
          <w:shd w:val="clear" w:color="auto" w:fill="FFFFFF"/>
        </w:rPr>
        <w:t>Fakhya Israr</w:t>
      </w:r>
    </w:p>
    <w:p w14:paraId="22AF0F16" w14:textId="77777777" w:rsidR="0023789A" w:rsidRPr="00BF007F" w:rsidRDefault="0023789A" w:rsidP="0023789A">
      <w:pPr>
        <w:pStyle w:val="Subtitle"/>
        <w:tabs>
          <w:tab w:val="left" w:pos="2970"/>
        </w:tabs>
        <w:ind w:left="0"/>
        <w:jc w:val="center"/>
        <w:rPr>
          <w:rFonts w:ascii="Lucida Fax" w:hAnsi="Lucida Fax"/>
          <w:b/>
          <w:sz w:val="36"/>
        </w:rPr>
      </w:pPr>
      <w:r w:rsidRPr="00BF007F">
        <w:rPr>
          <w:rFonts w:ascii="Lucida Fax" w:hAnsi="Lucida Fax"/>
          <w:b/>
          <w:i/>
          <w:iCs/>
          <w:sz w:val="36"/>
        </w:rPr>
        <w:t>b</w:t>
      </w:r>
      <w:r w:rsidRPr="00BF007F">
        <w:rPr>
          <w:rFonts w:ascii="Lucida Fax" w:hAnsi="Lucida Fax"/>
          <w:b/>
          <w:i/>
          <w:iCs/>
          <w:caps w:val="0"/>
          <w:sz w:val="36"/>
        </w:rPr>
        <w:t xml:space="preserve">atch </w:t>
      </w:r>
      <w:r w:rsidRPr="00BF007F">
        <w:rPr>
          <w:rFonts w:ascii="Lucida Fax" w:hAnsi="Lucida Fax"/>
          <w:b/>
          <w:i/>
          <w:iCs/>
          <w:sz w:val="36"/>
        </w:rPr>
        <w:t>c</w:t>
      </w:r>
      <w:r w:rsidRPr="00BF007F">
        <w:rPr>
          <w:rFonts w:ascii="Lucida Fax" w:hAnsi="Lucida Fax"/>
          <w:b/>
          <w:i/>
          <w:iCs/>
          <w:caps w:val="0"/>
          <w:sz w:val="36"/>
        </w:rPr>
        <w:t>ode</w:t>
      </w:r>
      <w:r w:rsidRPr="00BF007F">
        <w:rPr>
          <w:rFonts w:ascii="Lucida Fax" w:hAnsi="Lucida Fax"/>
          <w:b/>
          <w:i/>
          <w:iCs/>
          <w:sz w:val="36"/>
        </w:rPr>
        <w:t xml:space="preserve">: </w:t>
      </w:r>
      <w:r w:rsidRPr="00BF007F">
        <w:rPr>
          <w:rFonts w:ascii="Lucida Fax" w:hAnsi="Lucida Fax" w:cstheme="minorHAnsi"/>
          <w:b/>
          <w:i/>
          <w:iCs/>
          <w:sz w:val="36"/>
        </w:rPr>
        <w:t>181</w:t>
      </w:r>
      <w:r w:rsidR="005142BD">
        <w:rPr>
          <w:rFonts w:ascii="Lucida Fax" w:hAnsi="Lucida Fax" w:cstheme="minorHAnsi"/>
          <w:b/>
          <w:i/>
          <w:iCs/>
          <w:sz w:val="36"/>
        </w:rPr>
        <w:t>2c1</w:t>
      </w:r>
    </w:p>
    <w:p w14:paraId="30E2844D" w14:textId="77777777" w:rsidR="000764FF" w:rsidRPr="00577930" w:rsidRDefault="000764FF" w:rsidP="00577930">
      <w:pPr>
        <w:ind w:left="0"/>
        <w:rPr>
          <w:rFonts w:ascii="Calisto MT" w:hAnsi="Calisto MT"/>
          <w:b/>
          <w:sz w:val="36"/>
        </w:rPr>
      </w:pPr>
    </w:p>
    <w:p w14:paraId="7CFA587C" w14:textId="77777777" w:rsidR="000764FF" w:rsidRDefault="000764FF" w:rsidP="008A3AAF">
      <w:pPr>
        <w:pStyle w:val="ListParagraph"/>
        <w:ind w:left="360"/>
        <w:rPr>
          <w:rFonts w:ascii="Calisto MT" w:hAnsi="Calisto MT"/>
          <w:b/>
          <w:sz w:val="36"/>
        </w:rPr>
      </w:pPr>
    </w:p>
    <w:p w14:paraId="2B217712" w14:textId="77777777" w:rsidR="0023789A" w:rsidRPr="0023789A" w:rsidRDefault="0023789A" w:rsidP="0023789A">
      <w:pPr>
        <w:ind w:left="360"/>
        <w:jc w:val="center"/>
        <w:rPr>
          <w:rFonts w:ascii="Bookman Old Style" w:hAnsi="Bookman Old Style"/>
          <w:b/>
          <w:sz w:val="44"/>
          <w:szCs w:val="28"/>
        </w:rPr>
      </w:pPr>
      <w:r w:rsidRPr="0023789A">
        <w:rPr>
          <w:rFonts w:ascii="Bookman Old Style" w:hAnsi="Bookman Old Style"/>
          <w:b/>
          <w:sz w:val="44"/>
          <w:szCs w:val="28"/>
        </w:rPr>
        <w:t>Index</w:t>
      </w:r>
    </w:p>
    <w:p w14:paraId="3DE1C847" w14:textId="77777777" w:rsidR="0023789A" w:rsidRDefault="0023789A" w:rsidP="0023789A">
      <w:pPr>
        <w:ind w:left="360"/>
        <w:rPr>
          <w:rFonts w:ascii="Lucida Fax" w:hAnsi="Lucida Fax"/>
          <w:b/>
          <w:sz w:val="32"/>
          <w:szCs w:val="20"/>
        </w:rPr>
      </w:pPr>
    </w:p>
    <w:p w14:paraId="19CD245C" w14:textId="77777777" w:rsidR="0023789A" w:rsidRDefault="0023789A" w:rsidP="0023789A">
      <w:pPr>
        <w:ind w:left="360"/>
        <w:rPr>
          <w:rFonts w:ascii="Lucida Fax" w:hAnsi="Lucida Fax"/>
          <w:b/>
          <w:sz w:val="32"/>
          <w:szCs w:val="20"/>
        </w:rPr>
      </w:pPr>
    </w:p>
    <w:p w14:paraId="6DF8ABB8" w14:textId="77777777" w:rsidR="0023789A" w:rsidRPr="005142BD" w:rsidRDefault="0023789A" w:rsidP="005142BD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 w:rsidRPr="00761C86">
        <w:rPr>
          <w:rFonts w:ascii="Lucida Fax" w:hAnsi="Lucida Fax" w:cstheme="majorHAnsi"/>
          <w:b/>
          <w:i/>
          <w:iCs/>
          <w:sz w:val="32"/>
          <w:szCs w:val="20"/>
        </w:rPr>
        <w:t xml:space="preserve">Home </w:t>
      </w:r>
      <w:r w:rsidRPr="005142BD">
        <w:rPr>
          <w:rFonts w:ascii="Lucida Fax" w:hAnsi="Lucida Fax" w:cstheme="majorHAnsi"/>
          <w:b/>
          <w:i/>
          <w:iCs/>
          <w:sz w:val="32"/>
          <w:szCs w:val="20"/>
        </w:rPr>
        <w:br/>
      </w:r>
    </w:p>
    <w:p w14:paraId="77E0AAED" w14:textId="77777777" w:rsidR="0023789A" w:rsidRPr="00761C86" w:rsidRDefault="005142BD" w:rsidP="0023789A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Music</w:t>
      </w:r>
    </w:p>
    <w:p w14:paraId="010A3452" w14:textId="77777777" w:rsidR="0023789A" w:rsidRPr="00761C86" w:rsidRDefault="005142BD" w:rsidP="0023789A">
      <w:pPr>
        <w:pStyle w:val="ListParagraph"/>
        <w:numPr>
          <w:ilvl w:val="1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 xml:space="preserve">Pop </w:t>
      </w:r>
    </w:p>
    <w:p w14:paraId="7F85E8C1" w14:textId="77777777" w:rsidR="0023789A" w:rsidRPr="00761C86" w:rsidRDefault="005142BD" w:rsidP="0023789A">
      <w:pPr>
        <w:pStyle w:val="ListParagraph"/>
        <w:numPr>
          <w:ilvl w:val="1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Jazz</w:t>
      </w:r>
    </w:p>
    <w:p w14:paraId="4F3F3271" w14:textId="77777777" w:rsidR="0023789A" w:rsidRPr="00761C86" w:rsidRDefault="005142BD" w:rsidP="0023789A">
      <w:pPr>
        <w:pStyle w:val="ListParagraph"/>
        <w:numPr>
          <w:ilvl w:val="1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Classical</w:t>
      </w:r>
    </w:p>
    <w:p w14:paraId="467F07DF" w14:textId="77777777" w:rsidR="0023789A" w:rsidRPr="00761C86" w:rsidRDefault="005142BD" w:rsidP="0023789A">
      <w:pPr>
        <w:pStyle w:val="ListParagraph"/>
        <w:numPr>
          <w:ilvl w:val="1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Rock</w:t>
      </w:r>
    </w:p>
    <w:p w14:paraId="125DC24B" w14:textId="77777777" w:rsidR="0023789A" w:rsidRPr="00303652" w:rsidRDefault="00303652" w:rsidP="00303652">
      <w:pPr>
        <w:pStyle w:val="ListParagraph"/>
        <w:numPr>
          <w:ilvl w:val="1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Rap</w:t>
      </w:r>
    </w:p>
    <w:p w14:paraId="31F36747" w14:textId="77777777" w:rsidR="0023789A" w:rsidRPr="00761C86" w:rsidRDefault="00303652" w:rsidP="0023789A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Album</w:t>
      </w:r>
    </w:p>
    <w:p w14:paraId="61CDD2D3" w14:textId="77777777" w:rsidR="0023789A" w:rsidRDefault="00303652" w:rsidP="0023789A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Event</w:t>
      </w:r>
    </w:p>
    <w:p w14:paraId="301DE629" w14:textId="77777777" w:rsidR="00303652" w:rsidRDefault="00303652" w:rsidP="0023789A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Review</w:t>
      </w:r>
    </w:p>
    <w:p w14:paraId="06136FE4" w14:textId="16826AD0" w:rsidR="00303652" w:rsidRDefault="00303652" w:rsidP="0023789A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Instrument</w:t>
      </w:r>
    </w:p>
    <w:p w14:paraId="24485AF9" w14:textId="683895B6" w:rsidR="008B0E5A" w:rsidRDefault="008B0E5A" w:rsidP="0023789A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Search Bar</w:t>
      </w:r>
    </w:p>
    <w:p w14:paraId="5DD464EC" w14:textId="24286567" w:rsidR="008B0E5A" w:rsidRPr="00761C86" w:rsidRDefault="008B0E5A" w:rsidP="0023789A">
      <w:pPr>
        <w:pStyle w:val="ListParagraph"/>
        <w:numPr>
          <w:ilvl w:val="0"/>
          <w:numId w:val="14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Log in</w:t>
      </w:r>
      <w:bookmarkStart w:id="0" w:name="_GoBack"/>
      <w:bookmarkEnd w:id="0"/>
    </w:p>
    <w:p w14:paraId="32B82BC3" w14:textId="77777777" w:rsidR="008A3AAF" w:rsidRPr="00D24E1B" w:rsidRDefault="008A3AAF" w:rsidP="008A3AAF">
      <w:pPr>
        <w:spacing w:after="240" w:line="252" w:lineRule="auto"/>
        <w:ind w:left="0" w:right="0"/>
        <w:rPr>
          <w:rFonts w:ascii="Calisto MT" w:hAnsi="Calisto MT"/>
        </w:rPr>
      </w:pPr>
    </w:p>
    <w:p w14:paraId="5E739894" w14:textId="77777777" w:rsidR="00E55C0A" w:rsidRDefault="00E55C0A">
      <w:pPr>
        <w:spacing w:after="240" w:line="252" w:lineRule="auto"/>
        <w:ind w:left="0" w:right="0"/>
        <w:rPr>
          <w:rFonts w:ascii="Calisto MT" w:hAnsi="Calisto MT"/>
        </w:rPr>
      </w:pPr>
    </w:p>
    <w:p w14:paraId="13B13D36" w14:textId="77777777" w:rsidR="00A85D98" w:rsidRDefault="00A85D98" w:rsidP="004462B3">
      <w:pPr>
        <w:ind w:left="0"/>
        <w:rPr>
          <w:rFonts w:ascii="Calisto MT" w:hAnsi="Calisto MT"/>
        </w:rPr>
      </w:pPr>
    </w:p>
    <w:p w14:paraId="1185F31F" w14:textId="77777777" w:rsidR="0043099D" w:rsidRDefault="0043099D">
      <w:pPr>
        <w:spacing w:after="240" w:line="252" w:lineRule="auto"/>
        <w:ind w:left="0" w:right="0"/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5ACCB012" w14:textId="77777777" w:rsidR="00C2034B" w:rsidRDefault="00C2034B" w:rsidP="00C2034B">
      <w:pPr>
        <w:jc w:val="center"/>
        <w:rPr>
          <w:rFonts w:ascii="Calisto MT" w:hAnsi="Calisto MT"/>
        </w:rPr>
      </w:pPr>
    </w:p>
    <w:p w14:paraId="798B8B23" w14:textId="77777777" w:rsidR="0043099D" w:rsidRDefault="004255C5" w:rsidP="004255C5">
      <w:pPr>
        <w:ind w:left="360"/>
        <w:jc w:val="center"/>
        <w:rPr>
          <w:rFonts w:ascii="Lucida Fax" w:hAnsi="Lucida Fax"/>
          <w:b/>
          <w:i/>
          <w:iCs/>
          <w:sz w:val="44"/>
          <w:szCs w:val="28"/>
        </w:rPr>
      </w:pPr>
      <w:r w:rsidRPr="004255C5">
        <w:rPr>
          <w:rFonts w:ascii="Lucida Fax" w:hAnsi="Lucida Fax"/>
          <w:b/>
          <w:i/>
          <w:iCs/>
          <w:sz w:val="44"/>
          <w:szCs w:val="28"/>
        </w:rPr>
        <w:t>Home Page</w:t>
      </w:r>
    </w:p>
    <w:p w14:paraId="7965AD6E" w14:textId="77777777" w:rsidR="004255C5" w:rsidRDefault="004255C5" w:rsidP="004255C5">
      <w:pPr>
        <w:ind w:left="360"/>
        <w:jc w:val="center"/>
        <w:rPr>
          <w:rFonts w:ascii="Lucida Fax" w:hAnsi="Lucida Fax"/>
          <w:b/>
          <w:i/>
          <w:iCs/>
          <w:sz w:val="44"/>
          <w:szCs w:val="28"/>
        </w:rPr>
      </w:pPr>
    </w:p>
    <w:p w14:paraId="4CBB4E92" w14:textId="77777777" w:rsidR="004255C5" w:rsidRDefault="004255C5" w:rsidP="004255C5">
      <w:pPr>
        <w:ind w:left="360"/>
        <w:jc w:val="center"/>
        <w:rPr>
          <w:rFonts w:ascii="Lucida Fax" w:hAnsi="Lucida Fax"/>
          <w:b/>
          <w:i/>
          <w:iCs/>
          <w:sz w:val="44"/>
          <w:szCs w:val="28"/>
        </w:rPr>
      </w:pPr>
    </w:p>
    <w:p w14:paraId="48C20963" w14:textId="77777777" w:rsidR="004255C5" w:rsidRDefault="004255C5" w:rsidP="004255C5">
      <w:pPr>
        <w:ind w:left="360"/>
        <w:jc w:val="center"/>
        <w:rPr>
          <w:rFonts w:ascii="Lucida Fax" w:hAnsi="Lucida Fax"/>
          <w:b/>
          <w:i/>
          <w:iCs/>
          <w:sz w:val="44"/>
          <w:szCs w:val="28"/>
        </w:rPr>
      </w:pPr>
    </w:p>
    <w:p w14:paraId="56EEE657" w14:textId="77777777" w:rsidR="004255C5" w:rsidRPr="004255C5" w:rsidRDefault="004255C5" w:rsidP="004255C5">
      <w:pPr>
        <w:ind w:left="360"/>
        <w:jc w:val="center"/>
        <w:rPr>
          <w:rFonts w:ascii="Lucida Fax" w:hAnsi="Lucida Fax"/>
          <w:b/>
          <w:i/>
          <w:iCs/>
          <w:sz w:val="44"/>
          <w:szCs w:val="28"/>
        </w:rPr>
      </w:pPr>
    </w:p>
    <w:p w14:paraId="26078D78" w14:textId="77777777" w:rsidR="0043099D" w:rsidRDefault="0043099D" w:rsidP="00C2034B">
      <w:pPr>
        <w:jc w:val="center"/>
        <w:rPr>
          <w:rFonts w:ascii="Calisto MT" w:hAnsi="Calisto MT"/>
        </w:rPr>
      </w:pPr>
    </w:p>
    <w:p w14:paraId="0ACB03B9" w14:textId="77777777" w:rsidR="00C2034B" w:rsidRDefault="00C2034B" w:rsidP="0043099D">
      <w:pPr>
        <w:rPr>
          <w:rFonts w:ascii="Calisto MT" w:hAnsi="Calisto MT"/>
        </w:rPr>
      </w:pPr>
    </w:p>
    <w:p w14:paraId="295A7C7E" w14:textId="77777777" w:rsidR="00C2034B" w:rsidRDefault="00C2034B" w:rsidP="00C2034B">
      <w:pPr>
        <w:jc w:val="center"/>
        <w:rPr>
          <w:rFonts w:ascii="Calisto MT" w:hAnsi="Calisto MT"/>
        </w:rPr>
      </w:pPr>
    </w:p>
    <w:p w14:paraId="0F66AEAA" w14:textId="77777777" w:rsidR="006E53A4" w:rsidRPr="006E53A4" w:rsidRDefault="006E53A4" w:rsidP="006E53A4">
      <w:pPr>
        <w:jc w:val="center"/>
        <w:rPr>
          <w:rFonts w:ascii="Calisto MT" w:hAnsi="Calisto MT"/>
        </w:rPr>
      </w:pPr>
    </w:p>
    <w:p w14:paraId="71476EC5" w14:textId="77777777" w:rsidR="006E53A4" w:rsidRDefault="006E53A4" w:rsidP="006E53A4">
      <w:pPr>
        <w:jc w:val="center"/>
        <w:rPr>
          <w:rFonts w:ascii="Calisto MT" w:hAnsi="Calisto MT"/>
        </w:rPr>
      </w:pPr>
    </w:p>
    <w:p w14:paraId="5C71728D" w14:textId="77777777" w:rsidR="006E53A4" w:rsidRDefault="006E53A4" w:rsidP="006E53A4">
      <w:pPr>
        <w:jc w:val="center"/>
        <w:rPr>
          <w:rFonts w:ascii="Calisto MT" w:hAnsi="Calisto MT"/>
        </w:rPr>
      </w:pPr>
    </w:p>
    <w:p w14:paraId="07447626" w14:textId="77777777" w:rsidR="006E53A4" w:rsidRDefault="006E53A4" w:rsidP="006E53A4">
      <w:pPr>
        <w:jc w:val="center"/>
        <w:rPr>
          <w:rFonts w:ascii="Calisto MT" w:hAnsi="Calisto MT"/>
        </w:rPr>
      </w:pPr>
    </w:p>
    <w:p w14:paraId="68754AFF" w14:textId="77777777" w:rsidR="006E53A4" w:rsidRDefault="006E53A4" w:rsidP="006E53A4">
      <w:pPr>
        <w:jc w:val="center"/>
        <w:rPr>
          <w:rFonts w:ascii="Calisto MT" w:hAnsi="Calisto MT"/>
        </w:rPr>
      </w:pPr>
    </w:p>
    <w:p w14:paraId="76CB0581" w14:textId="77777777" w:rsidR="004255C5" w:rsidRDefault="004255C5" w:rsidP="006E53A4">
      <w:pPr>
        <w:rPr>
          <w:rFonts w:ascii="Calisto MT" w:hAnsi="Calisto MT"/>
        </w:rPr>
      </w:pPr>
    </w:p>
    <w:p w14:paraId="659F2324" w14:textId="77777777" w:rsidR="0092403A" w:rsidRDefault="0092403A" w:rsidP="006125B7">
      <w:pPr>
        <w:ind w:left="0"/>
        <w:rPr>
          <w:rFonts w:ascii="Calisto MT" w:hAnsi="Calisto MT"/>
        </w:rPr>
      </w:pPr>
    </w:p>
    <w:p w14:paraId="251410E5" w14:textId="77777777" w:rsidR="0092403A" w:rsidRDefault="0092403A" w:rsidP="00C2034B">
      <w:pPr>
        <w:jc w:val="center"/>
        <w:rPr>
          <w:rFonts w:ascii="Calisto MT" w:hAnsi="Calisto MT"/>
        </w:rPr>
      </w:pPr>
    </w:p>
    <w:p w14:paraId="0DD8DB7D" w14:textId="77777777" w:rsidR="0092403A" w:rsidRDefault="0092403A" w:rsidP="00C2034B">
      <w:pPr>
        <w:jc w:val="center"/>
        <w:rPr>
          <w:rFonts w:ascii="Calisto MT" w:hAnsi="Calisto MT"/>
        </w:rPr>
      </w:pPr>
    </w:p>
    <w:p w14:paraId="53690A06" w14:textId="77777777" w:rsidR="00F17425" w:rsidRDefault="00F17425" w:rsidP="00C2034B">
      <w:pPr>
        <w:jc w:val="center"/>
        <w:rPr>
          <w:rFonts w:ascii="Calisto MT" w:hAnsi="Calisto MT"/>
        </w:rPr>
      </w:pPr>
    </w:p>
    <w:p w14:paraId="7AA07D63" w14:textId="77777777" w:rsidR="00F17425" w:rsidRDefault="00F17425" w:rsidP="00C2034B">
      <w:pPr>
        <w:jc w:val="center"/>
        <w:rPr>
          <w:rFonts w:ascii="Calisto MT" w:hAnsi="Calisto MT"/>
        </w:rPr>
      </w:pPr>
    </w:p>
    <w:p w14:paraId="57CD373B" w14:textId="77777777" w:rsidR="00F43EAD" w:rsidRPr="004255C5" w:rsidRDefault="00F43EAD" w:rsidP="00F43EAD">
      <w:pPr>
        <w:ind w:left="360"/>
        <w:jc w:val="center"/>
        <w:rPr>
          <w:rFonts w:ascii="Lucida Fax" w:hAnsi="Lucida Fax"/>
          <w:b/>
          <w:i/>
          <w:iCs/>
          <w:sz w:val="44"/>
          <w:szCs w:val="28"/>
        </w:rPr>
      </w:pPr>
      <w:r w:rsidRPr="004255C5">
        <w:rPr>
          <w:rFonts w:ascii="Lucida Fax" w:hAnsi="Lucida Fax"/>
          <w:b/>
          <w:i/>
          <w:iCs/>
          <w:sz w:val="44"/>
          <w:szCs w:val="28"/>
        </w:rPr>
        <w:t>Code</w:t>
      </w:r>
    </w:p>
    <w:p w14:paraId="79F749F4" w14:textId="77777777" w:rsidR="00F17425" w:rsidRDefault="00F17425" w:rsidP="00C2034B">
      <w:pPr>
        <w:jc w:val="center"/>
        <w:rPr>
          <w:rFonts w:ascii="Calisto MT" w:hAnsi="Calisto MT"/>
        </w:rPr>
      </w:pPr>
    </w:p>
    <w:p w14:paraId="1EDD13BF" w14:textId="77777777" w:rsidR="0092403A" w:rsidRDefault="0092403A" w:rsidP="00C2034B">
      <w:pPr>
        <w:jc w:val="center"/>
        <w:rPr>
          <w:rFonts w:ascii="Calisto MT" w:hAnsi="Calisto MT"/>
        </w:rPr>
      </w:pPr>
    </w:p>
    <w:p w14:paraId="224B54D7" w14:textId="77777777" w:rsidR="00F17425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  <w:lang w:eastAsia="en-US"/>
        </w:rPr>
        <w:drawing>
          <wp:inline distT="0" distB="0" distL="0" distR="0" wp14:anchorId="639007AE" wp14:editId="27837EA5">
            <wp:extent cx="1266825" cy="938671"/>
            <wp:effectExtent l="0" t="0" r="0" b="0"/>
            <wp:docPr id="11" name="Picture 11" descr="C:\Users\asp.APTECHNN2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p.APTECHNN2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3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7666" w14:textId="24DD0C66" w:rsidR="00F17425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4F315AED" wp14:editId="0B57398A">
            <wp:extent cx="5943600" cy="2449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781FCD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0D08" w14:textId="40D33278" w:rsidR="00F17425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0144061B" wp14:editId="61A19D4E">
            <wp:extent cx="5943600" cy="2888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8FCD1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DE9" w14:textId="77777777" w:rsidR="00F17425" w:rsidRDefault="00F17425" w:rsidP="00C2034B">
      <w:pPr>
        <w:jc w:val="center"/>
        <w:rPr>
          <w:rFonts w:ascii="Calisto MT" w:hAnsi="Calisto MT"/>
        </w:rPr>
      </w:pPr>
    </w:p>
    <w:p w14:paraId="185553F7" w14:textId="38239F06" w:rsidR="00A36F63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49986EDD" wp14:editId="76ABFA84">
            <wp:extent cx="5943600" cy="2430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8DFC0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900" w14:textId="7C678D0A" w:rsidR="00A36F63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63EBA35F" wp14:editId="371D62A3">
            <wp:extent cx="5943600" cy="2397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788A4A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B6" w14:textId="7B0C8F50" w:rsidR="00F43EAD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3F8354BD" wp14:editId="6B5A1CB7">
            <wp:extent cx="5943600" cy="2499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7888FF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F390" w14:textId="727852D7" w:rsidR="00F43EAD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4B7F08AA" wp14:editId="49F260CC">
            <wp:extent cx="5943600" cy="2439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784D3B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EF0E" w14:textId="42ADD8C2" w:rsidR="00F43EAD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4C2D1014" wp14:editId="7114B698">
            <wp:extent cx="5943600" cy="2351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8D6FE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67EA" w14:textId="32C8874F" w:rsidR="00F43EAD" w:rsidRDefault="00F43EAD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66D0AB91" wp14:editId="3989E34D">
            <wp:extent cx="5943600" cy="2432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785364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2C6" w14:textId="47708534" w:rsidR="003C0086" w:rsidRDefault="003C0086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42B2FBB9" wp14:editId="447076E3">
            <wp:extent cx="5943600" cy="24911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789D3E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E389" w14:textId="175389CD" w:rsidR="00F43EAD" w:rsidRDefault="003C0086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51D91498" wp14:editId="1F7CF1C3">
            <wp:extent cx="5943600" cy="2912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78EC69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4DA5" w14:textId="06A8F5C2" w:rsidR="003C0086" w:rsidRDefault="003C0086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5E25E5E0" wp14:editId="3C50E689">
            <wp:extent cx="5943600" cy="22834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7845E5.t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BABE" w14:textId="08442EC3" w:rsidR="003C0086" w:rsidRDefault="003C0086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635AFD4D" wp14:editId="409AA8A2">
            <wp:extent cx="5943600" cy="2744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78BAF7.t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57F" w14:textId="7D109E1D" w:rsidR="003C0086" w:rsidRPr="00E104AB" w:rsidRDefault="003C0086" w:rsidP="00C2034B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018EB992" wp14:editId="6DBCDE8B">
            <wp:extent cx="5943600" cy="1207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781ACC.t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086" w:rsidRPr="00E104AB" w:rsidSect="00DE7ED5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thinThickThinSmallGap" w:sz="36" w:space="24" w:color="002060"/>
        <w:left w:val="thinThickThinSmallGap" w:sz="36" w:space="24" w:color="002060"/>
        <w:bottom w:val="thinThickThinSmallGap" w:sz="36" w:space="24" w:color="002060"/>
        <w:right w:val="thinThickThinSmallGap" w:sz="36" w:space="24" w:color="00206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2B496" w14:textId="77777777" w:rsidR="002A0D40" w:rsidRDefault="002A0D40">
      <w:r>
        <w:separator/>
      </w:r>
    </w:p>
    <w:p w14:paraId="2236D555" w14:textId="77777777" w:rsidR="002A0D40" w:rsidRDefault="002A0D40"/>
  </w:endnote>
  <w:endnote w:type="continuationSeparator" w:id="0">
    <w:p w14:paraId="7F76E882" w14:textId="77777777" w:rsidR="002A0D40" w:rsidRDefault="002A0D40">
      <w:r>
        <w:continuationSeparator/>
      </w:r>
    </w:p>
    <w:p w14:paraId="0FC2C501" w14:textId="77777777" w:rsidR="002A0D40" w:rsidRDefault="002A0D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04"/>
      <w:gridCol w:w="6552"/>
      <w:gridCol w:w="1404"/>
    </w:tblGrid>
    <w:tr w:rsidR="004E0F63" w14:paraId="1A1AF628" w14:textId="77777777">
      <w:tc>
        <w:tcPr>
          <w:tcW w:w="750" w:type="pct"/>
        </w:tcPr>
        <w:p w14:paraId="73A78A94" w14:textId="77777777" w:rsidR="004E0F63" w:rsidRDefault="004E0F63" w:rsidP="003E4C24">
          <w:pPr>
            <w:pStyle w:val="Footer"/>
          </w:pPr>
        </w:p>
      </w:tc>
      <w:sdt>
        <w:sdtPr>
          <w:rPr>
            <w:b/>
          </w:rPr>
          <w:alias w:val="Title"/>
          <w:tag w:val=""/>
          <w:id w:val="1374816167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7D7C3FC8" w14:textId="77777777" w:rsidR="004E0F63" w:rsidRDefault="00BF007F" w:rsidP="009774A9">
              <w:pPr>
                <w:pStyle w:val="Footer"/>
                <w:jc w:val="center"/>
              </w:pPr>
              <w:r>
                <w:rPr>
                  <w:b/>
                </w:rPr>
                <w:t xml:space="preserve">     </w:t>
              </w:r>
            </w:p>
          </w:tc>
        </w:sdtContent>
      </w:sdt>
      <w:tc>
        <w:tcPr>
          <w:tcW w:w="750" w:type="pct"/>
        </w:tcPr>
        <w:p w14:paraId="22A7CAC7" w14:textId="77777777" w:rsidR="004E0F63" w:rsidRDefault="004E0F63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A2859">
            <w:rPr>
              <w:noProof/>
            </w:rPr>
            <w:t>5</w:t>
          </w:r>
          <w:r>
            <w:fldChar w:fldCharType="end"/>
          </w:r>
        </w:p>
      </w:tc>
    </w:tr>
  </w:tbl>
  <w:sdt>
    <w:sdtPr>
      <w:alias w:val="Date"/>
      <w:tag w:val=""/>
      <w:id w:val="-600561709"/>
      <w:showingPlcHdr/>
      <w:dataBinding w:prefixMappings="xmlns:ns0='http://schemas.microsoft.com/office/2006/coverPageProps' 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14:paraId="17622969" w14:textId="77777777" w:rsidR="004E0F63" w:rsidRDefault="0043099D">
        <w:pPr>
          <w:pStyle w:val="Footer"/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0A96D" w14:textId="77777777" w:rsidR="002A0D40" w:rsidRDefault="002A0D40">
      <w:r>
        <w:separator/>
      </w:r>
    </w:p>
    <w:p w14:paraId="6AC07484" w14:textId="77777777" w:rsidR="002A0D40" w:rsidRDefault="002A0D40"/>
  </w:footnote>
  <w:footnote w:type="continuationSeparator" w:id="0">
    <w:p w14:paraId="43039364" w14:textId="77777777" w:rsidR="002A0D40" w:rsidRDefault="002A0D40">
      <w:r>
        <w:continuationSeparator/>
      </w:r>
    </w:p>
    <w:p w14:paraId="7B3A2B7B" w14:textId="77777777" w:rsidR="002A0D40" w:rsidRDefault="002A0D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1D6B9" w14:textId="77777777" w:rsidR="00BF007F" w:rsidRDefault="00DE7ED5" w:rsidP="00BF007F">
    <w:pPr>
      <w:pStyle w:val="Header"/>
      <w:rPr>
        <w:rFonts w:ascii="Calisto MT" w:hAnsi="Calisto MT"/>
        <w:b/>
        <w:color w:val="000000" w:themeColor="text1"/>
        <w:sz w:val="24"/>
      </w:rPr>
    </w:pPr>
    <w:r>
      <w:rPr>
        <w:rFonts w:ascii="Calisto MT" w:hAnsi="Calisto MT"/>
        <w:b/>
        <w:noProof/>
        <w:color w:val="000000" w:themeColor="text1"/>
        <w:sz w:val="24"/>
        <w:lang w:eastAsia="en-US"/>
      </w:rPr>
      <w:drawing>
        <wp:inline distT="0" distB="0" distL="0" distR="0" wp14:anchorId="0F4D5061" wp14:editId="2411606C">
          <wp:extent cx="2266950" cy="544939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ec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119" cy="548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8762BB" w14:textId="77777777" w:rsidR="004E0F63" w:rsidRPr="00DE7ED5" w:rsidRDefault="005142BD" w:rsidP="00DE7ED5">
    <w:pPr>
      <w:pStyle w:val="Header"/>
      <w:tabs>
        <w:tab w:val="center" w:pos="4680"/>
        <w:tab w:val="right" w:pos="9360"/>
      </w:tabs>
      <w:ind w:left="0" w:right="0"/>
      <w:rPr>
        <w:rFonts w:ascii="Lucida Fax" w:hAnsi="Lucida Fax"/>
        <w:b/>
        <w:i/>
        <w:iCs/>
        <w:color w:val="548AB7" w:themeColor="accent1" w:themeShade="BF"/>
        <w:szCs w:val="20"/>
      </w:rPr>
    </w:pPr>
    <w:r>
      <w:rPr>
        <w:rFonts w:ascii="Adobe Heiti Std R" w:eastAsia="Adobe Heiti Std R" w:hAnsi="Adobe Heiti Std R" w:cs="Arial Unicode MS"/>
        <w:b/>
        <w:i/>
        <w:color w:val="568278" w:themeColor="accent5" w:themeShade="BF"/>
        <w:sz w:val="32"/>
        <w:szCs w:val="32"/>
      </w:rPr>
      <w:t>Music World</w:t>
    </w:r>
    <w:r w:rsidR="00DE7ED5">
      <w:rPr>
        <w:rFonts w:ascii="Adobe Heiti Std R" w:eastAsia="Adobe Heiti Std R" w:hAnsi="Adobe Heiti Std R" w:cs="Arial Unicode MS"/>
        <w:b/>
        <w:i/>
        <w:color w:val="568278" w:themeColor="accent5" w:themeShade="BF"/>
        <w:sz w:val="32"/>
        <w:szCs w:val="32"/>
      </w:rPr>
      <w:t xml:space="preserve"> </w:t>
    </w:r>
    <w:r w:rsidR="00DE7ED5">
      <w:rPr>
        <w:rFonts w:ascii="Adobe Heiti Std R" w:eastAsia="Adobe Heiti Std R" w:hAnsi="Adobe Heiti Std R" w:cs="Arial Unicode MS"/>
        <w:b/>
        <w:iCs/>
        <w:color w:val="568278" w:themeColor="accent5" w:themeShade="BF"/>
        <w:sz w:val="32"/>
        <w:szCs w:val="32"/>
      </w:rPr>
      <w:t>|</w:t>
    </w:r>
    <w:r w:rsidR="00DE7ED5">
      <w:rPr>
        <w:rFonts w:ascii="Adobe Heiti Std R" w:eastAsia="Adobe Heiti Std R" w:hAnsi="Adobe Heiti Std R" w:cs="Arial Unicode MS"/>
        <w:b/>
        <w:i/>
        <w:color w:val="568278" w:themeColor="accent5" w:themeShade="BF"/>
        <w:sz w:val="32"/>
        <w:szCs w:val="32"/>
      </w:rPr>
      <w:t xml:space="preserve">Developer </w:t>
    </w:r>
    <w:r w:rsidR="00DE7ED5" w:rsidRPr="00761C86">
      <w:rPr>
        <w:rFonts w:ascii="Adobe Heiti Std R" w:eastAsia="Adobe Heiti Std R" w:hAnsi="Adobe Heiti Std R" w:cs="Arial Unicode MS"/>
        <w:b/>
        <w:i/>
        <w:color w:val="568278" w:themeColor="accent5" w:themeShade="BF"/>
        <w:sz w:val="32"/>
        <w:szCs w:val="32"/>
      </w:rPr>
      <w:t>Guide</w:t>
    </w:r>
    <w:r w:rsidR="00DE7ED5" w:rsidRPr="00DE7ED5">
      <w:rPr>
        <w:rFonts w:ascii="Adobe Heiti Std R" w:eastAsia="Adobe Heiti Std R" w:hAnsi="Adobe Heiti Std R" w:cs="Arial Unicode MS"/>
        <w:b/>
        <w:i/>
        <w:color w:val="548AB7" w:themeColor="accent1" w:themeShade="BF"/>
        <w:kern w:val="0"/>
        <w:sz w:val="28"/>
        <w:szCs w:val="28"/>
        <w:lang w:eastAsia="en-US"/>
      </w:rPr>
      <w:t xml:space="preserve"> </w:t>
    </w:r>
  </w:p>
  <w:p w14:paraId="02E36C97" w14:textId="77777777" w:rsidR="005142BD" w:rsidRDefault="0051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139B"/>
      </v:shape>
    </w:pict>
  </w:numPicBullet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791822"/>
    <w:multiLevelType w:val="hybridMultilevel"/>
    <w:tmpl w:val="F6EA0CE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205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CD5B29"/>
    <w:multiLevelType w:val="hybridMultilevel"/>
    <w:tmpl w:val="F468D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D40A7"/>
    <w:multiLevelType w:val="hybridMultilevel"/>
    <w:tmpl w:val="383A7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176EE"/>
    <w:multiLevelType w:val="hybridMultilevel"/>
    <w:tmpl w:val="D656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01CC"/>
    <w:multiLevelType w:val="hybridMultilevel"/>
    <w:tmpl w:val="F202D9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0E3B4C"/>
    <w:multiLevelType w:val="hybridMultilevel"/>
    <w:tmpl w:val="1560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42D79"/>
    <w:multiLevelType w:val="hybridMultilevel"/>
    <w:tmpl w:val="895E76E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02E65B7"/>
    <w:multiLevelType w:val="multilevel"/>
    <w:tmpl w:val="CC1020E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6AD16C5"/>
    <w:multiLevelType w:val="hybridMultilevel"/>
    <w:tmpl w:val="4E22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85EC0"/>
    <w:multiLevelType w:val="hybridMultilevel"/>
    <w:tmpl w:val="249A7E6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A1085"/>
    <w:multiLevelType w:val="hybridMultilevel"/>
    <w:tmpl w:val="0C7E798C"/>
    <w:lvl w:ilvl="0" w:tplc="7B166110">
      <w:start w:val="1"/>
      <w:numFmt w:val="decimal"/>
      <w:lvlText w:val="%1."/>
      <w:lvlJc w:val="left"/>
      <w:pPr>
        <w:ind w:left="2880" w:hanging="360"/>
      </w:pPr>
      <w:rPr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24"/>
    <w:rsid w:val="000764FF"/>
    <w:rsid w:val="000A2859"/>
    <w:rsid w:val="000B755B"/>
    <w:rsid w:val="000F7313"/>
    <w:rsid w:val="00116DCA"/>
    <w:rsid w:val="0013276A"/>
    <w:rsid w:val="0017109E"/>
    <w:rsid w:val="00180E28"/>
    <w:rsid w:val="0023789A"/>
    <w:rsid w:val="00240818"/>
    <w:rsid w:val="00276017"/>
    <w:rsid w:val="002A0D40"/>
    <w:rsid w:val="002F4194"/>
    <w:rsid w:val="00303652"/>
    <w:rsid w:val="003416BF"/>
    <w:rsid w:val="003504EF"/>
    <w:rsid w:val="00351CEF"/>
    <w:rsid w:val="003658E2"/>
    <w:rsid w:val="003C0086"/>
    <w:rsid w:val="003D6518"/>
    <w:rsid w:val="003E4C24"/>
    <w:rsid w:val="003E511C"/>
    <w:rsid w:val="004255C5"/>
    <w:rsid w:val="0043099D"/>
    <w:rsid w:val="004362A6"/>
    <w:rsid w:val="004462B3"/>
    <w:rsid w:val="00476224"/>
    <w:rsid w:val="00480A86"/>
    <w:rsid w:val="00484EDB"/>
    <w:rsid w:val="004959BA"/>
    <w:rsid w:val="004E0F63"/>
    <w:rsid w:val="005142BD"/>
    <w:rsid w:val="00515F4D"/>
    <w:rsid w:val="00531826"/>
    <w:rsid w:val="00556432"/>
    <w:rsid w:val="00577930"/>
    <w:rsid w:val="00596F2B"/>
    <w:rsid w:val="005F2C69"/>
    <w:rsid w:val="005F4306"/>
    <w:rsid w:val="006125B7"/>
    <w:rsid w:val="00665146"/>
    <w:rsid w:val="006E53A4"/>
    <w:rsid w:val="0077747A"/>
    <w:rsid w:val="00783C19"/>
    <w:rsid w:val="007D774A"/>
    <w:rsid w:val="00800B90"/>
    <w:rsid w:val="00890329"/>
    <w:rsid w:val="008A3AAF"/>
    <w:rsid w:val="008B0E5A"/>
    <w:rsid w:val="008D0791"/>
    <w:rsid w:val="008D74FF"/>
    <w:rsid w:val="008F1755"/>
    <w:rsid w:val="009019E8"/>
    <w:rsid w:val="009103EA"/>
    <w:rsid w:val="0092403A"/>
    <w:rsid w:val="00963232"/>
    <w:rsid w:val="00964F55"/>
    <w:rsid w:val="009774A9"/>
    <w:rsid w:val="009D16ED"/>
    <w:rsid w:val="00A36F63"/>
    <w:rsid w:val="00A62BF0"/>
    <w:rsid w:val="00A85D98"/>
    <w:rsid w:val="00B50C32"/>
    <w:rsid w:val="00B73A11"/>
    <w:rsid w:val="00B93FF4"/>
    <w:rsid w:val="00BF007F"/>
    <w:rsid w:val="00C11DA7"/>
    <w:rsid w:val="00C2034B"/>
    <w:rsid w:val="00C76428"/>
    <w:rsid w:val="00CC7B3C"/>
    <w:rsid w:val="00D24E1B"/>
    <w:rsid w:val="00DA0253"/>
    <w:rsid w:val="00DB2E9A"/>
    <w:rsid w:val="00DE530C"/>
    <w:rsid w:val="00DE7ED5"/>
    <w:rsid w:val="00E104AB"/>
    <w:rsid w:val="00E1667B"/>
    <w:rsid w:val="00E30D6C"/>
    <w:rsid w:val="00E5457E"/>
    <w:rsid w:val="00E55C0A"/>
    <w:rsid w:val="00E76E10"/>
    <w:rsid w:val="00E832C0"/>
    <w:rsid w:val="00E87965"/>
    <w:rsid w:val="00F17425"/>
    <w:rsid w:val="00F207C6"/>
    <w:rsid w:val="00F43EAD"/>
    <w:rsid w:val="00FB02A7"/>
    <w:rsid w:val="00FB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FECA1A"/>
  <w15:docId w15:val="{112F46E9-DE9C-4FAD-AC2D-E72E4F1A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DB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484ED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484ED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484ED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84ED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ED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ED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ED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ED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ED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4EDB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84EDB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484EDB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EDB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EDB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ED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ED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ED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ED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EDB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484EDB"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84EDB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484EDB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484EDB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EDB"/>
    <w:pPr>
      <w:outlineLvl w:val="9"/>
    </w:pPr>
  </w:style>
  <w:style w:type="table" w:styleId="TableGrid">
    <w:name w:val="Table Grid"/>
    <w:basedOn w:val="TableNormal"/>
    <w:uiPriority w:val="39"/>
    <w:rsid w:val="0048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84EDB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rsid w:val="00484E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84EDB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84EDB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rsid w:val="00484EDB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rsid w:val="00484EDB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4EDB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84EDB"/>
  </w:style>
  <w:style w:type="paragraph" w:styleId="Footer">
    <w:name w:val="footer"/>
    <w:basedOn w:val="Normal"/>
    <w:link w:val="FooterChar"/>
    <w:uiPriority w:val="2"/>
    <w:unhideWhenUsed/>
    <w:rsid w:val="00484EDB"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  <w:rsid w:val="00484EDB"/>
  </w:style>
  <w:style w:type="table" w:customStyle="1" w:styleId="Noborders">
    <w:name w:val="No borders"/>
    <w:basedOn w:val="TableNormal"/>
    <w:uiPriority w:val="99"/>
    <w:rsid w:val="00484EDB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rsid w:val="00484EDB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484EDB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484EDB"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4ED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4ED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4ED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4EDB"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484EDB"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sid w:val="00484EDB"/>
    <w:rPr>
      <w:b/>
      <w:bCs/>
    </w:rPr>
  </w:style>
  <w:style w:type="paragraph" w:customStyle="1" w:styleId="Tabletext">
    <w:name w:val="Table text"/>
    <w:basedOn w:val="Normal"/>
    <w:uiPriority w:val="1"/>
    <w:qFormat/>
    <w:rsid w:val="00484EDB"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rsid w:val="00484EDB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84EDB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rsid w:val="00484EDB"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3E4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8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tmp"/><Relationship Id="rId7" Type="http://schemas.openxmlformats.org/officeDocument/2006/relationships/webSettings" Target="webSetting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tmp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AIN%20SHAKIL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APTECH NORTH NAZIMABAD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1D14A-87F6-499D-B476-2FAAE753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[Student 1073243]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YOUNUS KHAN</dc:creator>
  <cp:lastModifiedBy>hs05211@outlook.com</cp:lastModifiedBy>
  <cp:revision>19</cp:revision>
  <dcterms:created xsi:type="dcterms:W3CDTF">2019-04-01T06:09:00Z</dcterms:created>
  <dcterms:modified xsi:type="dcterms:W3CDTF">2019-04-20T12:44:00Z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