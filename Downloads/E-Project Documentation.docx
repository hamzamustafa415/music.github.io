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="Constantia" w:hAnsi="Constantia"/>
        </w:rPr>
        <w:id w:val="-1410150343"/>
        <w:docPartObj>
          <w:docPartGallery w:val="Cover Pages"/>
          <w:docPartUnique/>
        </w:docPartObj>
      </w:sdtPr>
      <w:sdtEndPr>
        <w:rPr>
          <w:noProof/>
          <w:color w:val="4E5B6F" w:themeColor="text2"/>
          <w:sz w:val="32"/>
          <w:szCs w:val="32"/>
        </w:rPr>
      </w:sdtEndPr>
      <w:sdtContent>
        <w:p w14:paraId="7471E9E1" w14:textId="77777777" w:rsidR="00C22563" w:rsidRDefault="00C22563" w:rsidP="001B5745">
          <w:pPr>
            <w:jc w:val="center"/>
            <w:rPr>
              <w:rFonts w:ascii="Constantia" w:hAnsi="Constantia"/>
            </w:rPr>
          </w:pPr>
        </w:p>
        <w:p w14:paraId="512658AB" w14:textId="77777777" w:rsidR="001B5745" w:rsidRDefault="001B5745" w:rsidP="001B5745">
          <w:pPr>
            <w:jc w:val="center"/>
            <w:rPr>
              <w:rFonts w:ascii="Constantia" w:hAnsi="Constantia"/>
            </w:rPr>
          </w:pPr>
        </w:p>
        <w:p w14:paraId="472482BE" w14:textId="77777777" w:rsidR="001B5745" w:rsidRPr="009C1D18" w:rsidRDefault="001B5745" w:rsidP="001B5745">
          <w:pPr>
            <w:jc w:val="center"/>
            <w:rPr>
              <w:rFonts w:ascii="Constantia" w:hAnsi="Constantia"/>
              <w:lang w:eastAsia="en-US"/>
            </w:rPr>
          </w:pPr>
        </w:p>
        <w:p w14:paraId="5EB89F12" w14:textId="77777777" w:rsidR="00C22563" w:rsidRPr="009C1D18" w:rsidRDefault="00C22563" w:rsidP="00C22563">
          <w:pPr>
            <w:jc w:val="center"/>
            <w:rPr>
              <w:rFonts w:ascii="Constantia" w:hAnsi="Constantia"/>
              <w:lang w:eastAsia="en-US"/>
            </w:rPr>
          </w:pPr>
        </w:p>
        <w:p w14:paraId="6BBB4C87" w14:textId="77777777" w:rsidR="00C22563" w:rsidRPr="009C1D18" w:rsidRDefault="00C22563" w:rsidP="00C22563">
          <w:pPr>
            <w:jc w:val="center"/>
            <w:rPr>
              <w:rFonts w:ascii="Constantia" w:hAnsi="Constantia"/>
              <w:lang w:eastAsia="en-US"/>
            </w:rPr>
          </w:pPr>
        </w:p>
        <w:p w14:paraId="0B73D2D4" w14:textId="77777777" w:rsidR="00C22563" w:rsidRPr="009C1D18" w:rsidRDefault="00C22563" w:rsidP="00C22563">
          <w:pPr>
            <w:jc w:val="center"/>
            <w:rPr>
              <w:rFonts w:ascii="Constantia" w:hAnsi="Constantia"/>
              <w:lang w:eastAsia="en-US"/>
            </w:rPr>
          </w:pPr>
        </w:p>
        <w:p w14:paraId="756BC530" w14:textId="77777777" w:rsidR="00C22563" w:rsidRPr="009C1D18" w:rsidRDefault="00C22563" w:rsidP="00C22563">
          <w:pPr>
            <w:jc w:val="center"/>
            <w:rPr>
              <w:rFonts w:ascii="Constantia" w:hAnsi="Constantia"/>
              <w:lang w:eastAsia="en-US"/>
            </w:rPr>
          </w:pPr>
        </w:p>
        <w:p w14:paraId="4278A8CA" w14:textId="77777777" w:rsidR="00C22563" w:rsidRPr="009C1D18" w:rsidRDefault="00C22563" w:rsidP="00C22563">
          <w:pPr>
            <w:jc w:val="center"/>
            <w:rPr>
              <w:rFonts w:ascii="Constantia" w:hAnsi="Constantia"/>
              <w:lang w:eastAsia="en-US"/>
            </w:rPr>
          </w:pPr>
        </w:p>
        <w:p w14:paraId="29F02C05" w14:textId="77777777" w:rsidR="00C22563" w:rsidRPr="009C1D18" w:rsidRDefault="00C22563" w:rsidP="00C22563">
          <w:pPr>
            <w:jc w:val="center"/>
            <w:rPr>
              <w:rFonts w:ascii="Constantia" w:hAnsi="Constantia"/>
              <w:lang w:eastAsia="en-US"/>
            </w:rPr>
          </w:pPr>
        </w:p>
        <w:p w14:paraId="7DD57F19" w14:textId="77777777" w:rsidR="001B5745" w:rsidRPr="009C1D18" w:rsidRDefault="001B5745" w:rsidP="001B5745">
          <w:pPr>
            <w:rPr>
              <w:rFonts w:ascii="Constantia" w:hAnsi="Constantia"/>
              <w:lang w:eastAsia="en-US"/>
            </w:rPr>
          </w:pPr>
        </w:p>
        <w:p w14:paraId="0279E6A2" w14:textId="77777777" w:rsidR="00C22563" w:rsidRPr="009C1D18" w:rsidRDefault="002520FE" w:rsidP="00C22563">
          <w:pPr>
            <w:jc w:val="center"/>
            <w:rPr>
              <w:rFonts w:ascii="Constantia" w:hAnsi="Constantia"/>
              <w:lang w:eastAsia="en-US"/>
            </w:rPr>
          </w:pPr>
          <w:r>
            <w:rPr>
              <w:rFonts w:ascii="Constantia" w:hAnsi="Constantia"/>
              <w:noProof/>
              <w:lang w:eastAsia="en-US"/>
            </w:rPr>
            <w:drawing>
              <wp:inline distT="0" distB="0" distL="0" distR="0" wp14:anchorId="63071352" wp14:editId="217D10D9">
                <wp:extent cx="1479953" cy="1076325"/>
                <wp:effectExtent l="0" t="0" r="635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802" cy="1102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9194C5" w14:textId="77777777" w:rsidR="00C22563" w:rsidRPr="009C1D18" w:rsidRDefault="00C22563" w:rsidP="00C22563">
          <w:pPr>
            <w:jc w:val="center"/>
            <w:rPr>
              <w:rFonts w:ascii="Constantia" w:hAnsi="Constantia"/>
              <w:lang w:eastAsia="en-US"/>
            </w:rPr>
          </w:pPr>
        </w:p>
        <w:p w14:paraId="0104FABA" w14:textId="77777777" w:rsidR="00C22563" w:rsidRPr="009C1D18" w:rsidRDefault="00C22563" w:rsidP="00C22563">
          <w:pPr>
            <w:jc w:val="center"/>
            <w:rPr>
              <w:rFonts w:ascii="Constantia" w:hAnsi="Constantia"/>
            </w:rPr>
          </w:pPr>
        </w:p>
        <w:p w14:paraId="37135BAE" w14:textId="77777777" w:rsidR="004C6B33" w:rsidRDefault="004C6B33" w:rsidP="00C22563">
          <w:pPr>
            <w:jc w:val="center"/>
            <w:rPr>
              <w:rFonts w:ascii="Constantia" w:hAnsi="Constantia"/>
              <w:noProof/>
              <w:color w:val="4E5B6F" w:themeColor="text2"/>
              <w:sz w:val="32"/>
              <w:szCs w:val="32"/>
            </w:rPr>
          </w:pPr>
        </w:p>
        <w:p w14:paraId="7CB0FF32" w14:textId="77777777" w:rsidR="004C6B33" w:rsidRDefault="004C6B33" w:rsidP="00C22563">
          <w:pPr>
            <w:jc w:val="center"/>
            <w:rPr>
              <w:rFonts w:ascii="Constantia" w:hAnsi="Constantia"/>
              <w:noProof/>
              <w:color w:val="4E5B6F" w:themeColor="text2"/>
              <w:sz w:val="32"/>
              <w:szCs w:val="32"/>
            </w:rPr>
          </w:pPr>
        </w:p>
        <w:p w14:paraId="2D3B166E" w14:textId="77777777" w:rsidR="004C6B33" w:rsidRDefault="004C6B33" w:rsidP="00C22563">
          <w:pPr>
            <w:jc w:val="center"/>
            <w:rPr>
              <w:rFonts w:ascii="Constantia" w:hAnsi="Constantia"/>
              <w:noProof/>
              <w:color w:val="4E5B6F" w:themeColor="text2"/>
              <w:sz w:val="32"/>
              <w:szCs w:val="32"/>
            </w:rPr>
          </w:pPr>
        </w:p>
        <w:p w14:paraId="4ED837C7" w14:textId="77777777" w:rsidR="004C6B33" w:rsidRDefault="004C6B33" w:rsidP="00C22563">
          <w:pPr>
            <w:jc w:val="center"/>
            <w:rPr>
              <w:rFonts w:ascii="Constantia" w:hAnsi="Constantia"/>
              <w:noProof/>
              <w:color w:val="4E5B6F" w:themeColor="text2"/>
              <w:sz w:val="32"/>
              <w:szCs w:val="32"/>
            </w:rPr>
          </w:pPr>
        </w:p>
        <w:p w14:paraId="57E0A183" w14:textId="77777777" w:rsidR="004C6B33" w:rsidRPr="004C6B33" w:rsidRDefault="004C6B33" w:rsidP="004C6B33">
          <w:pPr>
            <w:spacing w:line="240" w:lineRule="auto"/>
            <w:jc w:val="center"/>
            <w:rPr>
              <w:rFonts w:ascii="Lucida Fax" w:eastAsia="Adobe Heiti Std R" w:hAnsi="Lucida Fax"/>
              <w:b/>
              <w:i/>
              <w:color w:val="000000" w:themeColor="text1"/>
              <w:sz w:val="36"/>
              <w:szCs w:val="36"/>
            </w:rPr>
          </w:pPr>
          <w:r w:rsidRPr="004C6B33">
            <w:rPr>
              <w:rFonts w:ascii="Lucida Fax" w:eastAsia="Adobe Heiti Std R" w:hAnsi="Lucida Fax"/>
              <w:b/>
              <w:i/>
              <w:color w:val="000000" w:themeColor="text1"/>
              <w:sz w:val="36"/>
              <w:szCs w:val="36"/>
            </w:rPr>
            <w:t xml:space="preserve">Faculty: </w:t>
          </w:r>
          <w:r w:rsidR="00874685" w:rsidRPr="004C6B33">
            <w:rPr>
              <w:rFonts w:ascii="Lucida Fax" w:eastAsia="Adobe Heiti Std R" w:hAnsi="Lucida Fax"/>
              <w:b/>
              <w:i/>
              <w:color w:val="000000" w:themeColor="text1"/>
              <w:sz w:val="36"/>
              <w:szCs w:val="36"/>
            </w:rPr>
            <w:t xml:space="preserve">MISS </w:t>
          </w:r>
          <w:r w:rsidR="00874685" w:rsidRPr="004C6B33">
            <w:rPr>
              <w:rFonts w:ascii="Lucida Fax" w:eastAsia="Adobe Heiti Std R" w:hAnsi="Lucida Fax"/>
              <w:b/>
              <w:bCs/>
              <w:i/>
              <w:color w:val="000000" w:themeColor="text1"/>
              <w:spacing w:val="3"/>
              <w:sz w:val="36"/>
              <w:szCs w:val="36"/>
              <w:shd w:val="clear" w:color="auto" w:fill="FFFFFF"/>
            </w:rPr>
            <w:t>FAKHYA ISRAR</w:t>
          </w:r>
        </w:p>
        <w:p w14:paraId="5FA0FEB9" w14:textId="77777777" w:rsidR="004C6B33" w:rsidRPr="004C6B33" w:rsidRDefault="004C6B33" w:rsidP="004C6B33">
          <w:pPr>
            <w:spacing w:line="240" w:lineRule="auto"/>
            <w:jc w:val="center"/>
            <w:rPr>
              <w:rFonts w:ascii="Lucida Fax" w:eastAsia="Adobe Heiti Std R" w:hAnsi="Lucida Fax"/>
              <w:b/>
              <w:i/>
              <w:color w:val="000000" w:themeColor="text1"/>
            </w:rPr>
          </w:pPr>
          <w:r w:rsidRPr="004C6B33">
            <w:rPr>
              <w:rFonts w:ascii="Lucida Fax" w:eastAsia="Adobe Heiti Std R" w:hAnsi="Lucida Fax"/>
              <w:b/>
              <w:i/>
              <w:color w:val="000000" w:themeColor="text1"/>
              <w:sz w:val="36"/>
              <w:szCs w:val="36"/>
            </w:rPr>
            <w:t>Batch Code: 181</w:t>
          </w:r>
          <w:r w:rsidR="002520FE">
            <w:rPr>
              <w:rFonts w:ascii="Lucida Fax" w:eastAsia="Adobe Heiti Std R" w:hAnsi="Lucida Fax"/>
              <w:b/>
              <w:i/>
              <w:color w:val="000000" w:themeColor="text1"/>
              <w:sz w:val="36"/>
              <w:szCs w:val="36"/>
            </w:rPr>
            <w:t>2C1</w:t>
          </w:r>
        </w:p>
        <w:p w14:paraId="3E58DAC5" w14:textId="77777777" w:rsidR="00C22563" w:rsidRDefault="00C32B52" w:rsidP="00C22563">
          <w:pPr>
            <w:jc w:val="center"/>
            <w:rPr>
              <w:rFonts w:ascii="Constantia" w:hAnsi="Constantia"/>
              <w:noProof/>
              <w:color w:val="4E5B6F" w:themeColor="text2"/>
              <w:sz w:val="32"/>
              <w:szCs w:val="32"/>
            </w:rPr>
          </w:pPr>
          <w:r>
            <w:rPr>
              <w:rFonts w:ascii="Constantia" w:hAnsi="Constantia"/>
              <w:noProof/>
              <w:color w:val="auto"/>
              <w:sz w:val="22"/>
              <w:szCs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55FC296D" wp14:editId="45CE173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1685290</wp:posOffset>
                    </wp:positionV>
                    <wp:extent cx="57150" cy="45085"/>
                    <wp:effectExtent l="0" t="0" r="0" b="12065"/>
                    <wp:wrapSquare wrapText="bothSides"/>
                    <wp:docPr id="35" name="Text Box 33" descr="Version number and date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57150" cy="45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E4466B" w14:textId="77777777" w:rsidR="00E00D24" w:rsidRDefault="00E00D24" w:rsidP="004C6B33">
                                <w:pPr>
                                  <w:pStyle w:val="Subtitle"/>
                                  <w:spacing w:after="0" w:line="360" w:lineRule="auto"/>
                                  <w:jc w:val="left"/>
                                  <w:rPr>
                                    <w:rFonts w:ascii="Constantia" w:hAnsi="Constantia"/>
                                    <w:b/>
                                    <w:sz w:val="36"/>
                                  </w:rPr>
                                </w:pPr>
                              </w:p>
                              <w:p w14:paraId="536E6BAF" w14:textId="77777777" w:rsidR="00C22563" w:rsidRDefault="00B87324" w:rsidP="00C22563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Date"/>
                                    <w:tag w:val=""/>
                                    <w:id w:val="1494606937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819CB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FC29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-46.7pt;margin-top:132.7pt;width:4.5pt;height:3.55pt;flip:x 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" filled="f" stroked="f" strokeweight=".5pt">
                    <v:textbox inset="0,0,0,0">
                      <w:txbxContent>
                        <w:p w14:paraId="5FE4466B" w14:textId="77777777" w:rsidR="00E00D24" w:rsidRDefault="00E00D24" w:rsidP="004C6B33">
                          <w:pPr>
                            <w:pStyle w:val="Subtitle"/>
                            <w:spacing w:after="0" w:line="360" w:lineRule="auto"/>
                            <w:jc w:val="left"/>
                            <w:rPr>
                              <w:rFonts w:ascii="Constantia" w:hAnsi="Constantia"/>
                              <w:b/>
                              <w:sz w:val="36"/>
                            </w:rPr>
                          </w:pPr>
                        </w:p>
                        <w:p w14:paraId="536E6BAF" w14:textId="77777777" w:rsidR="00C22563" w:rsidRDefault="00B87324" w:rsidP="00C22563">
                          <w:pPr>
                            <w:pStyle w:val="Subtitle"/>
                          </w:pPr>
                          <w:sdt>
                            <w:sdtPr>
                              <w:alias w:val="Date"/>
                              <w:tag w:val=""/>
                              <w:id w:val="149460693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819CB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C22563" w:rsidRPr="009C1D18">
            <w:rPr>
              <w:rFonts w:ascii="Constantia" w:hAnsi="Constantia"/>
              <w:noProof/>
              <w:color w:val="4E5B6F" w:themeColor="text2"/>
              <w:sz w:val="32"/>
              <w:szCs w:val="32"/>
            </w:rPr>
            <w:br w:type="page"/>
          </w:r>
        </w:p>
      </w:sdtContent>
    </w:sdt>
    <w:p w14:paraId="71CD900E" w14:textId="77777777" w:rsidR="009934A2" w:rsidRPr="004C6B33" w:rsidRDefault="004C6B33" w:rsidP="004C6B33">
      <w:pPr>
        <w:pStyle w:val="Heading1"/>
        <w:tabs>
          <w:tab w:val="center" w:pos="5400"/>
          <w:tab w:val="left" w:pos="8685"/>
        </w:tabs>
        <w:rPr>
          <w:rFonts w:ascii="Lucida Fax" w:hAnsi="Lucida Fax"/>
          <w:b/>
          <w:bCs/>
          <w:color w:val="auto"/>
          <w:sz w:val="56"/>
          <w:szCs w:val="56"/>
        </w:rPr>
      </w:pPr>
      <w:r>
        <w:rPr>
          <w:color w:val="auto"/>
          <w:sz w:val="56"/>
          <w:szCs w:val="56"/>
        </w:rPr>
        <w:lastRenderedPageBreak/>
        <w:tab/>
      </w:r>
      <w:r w:rsidR="00C22563" w:rsidRPr="004C6B33">
        <w:rPr>
          <w:rFonts w:ascii="Lucida Fax" w:hAnsi="Lucida Fax"/>
          <w:b/>
          <w:bCs/>
          <w:color w:val="auto"/>
          <w:sz w:val="56"/>
          <w:szCs w:val="56"/>
        </w:rPr>
        <w:t>CERTIFICATION</w:t>
      </w:r>
      <w:r w:rsidRPr="004C6B33">
        <w:rPr>
          <w:rFonts w:ascii="Lucida Fax" w:hAnsi="Lucida Fax"/>
          <w:b/>
          <w:bCs/>
          <w:color w:val="auto"/>
          <w:sz w:val="56"/>
          <w:szCs w:val="56"/>
        </w:rPr>
        <w:tab/>
      </w:r>
    </w:p>
    <w:p w14:paraId="761C56C7" w14:textId="77777777" w:rsidR="00C22563" w:rsidRPr="00C22563" w:rsidRDefault="00C22563" w:rsidP="00C22563"/>
    <w:p w14:paraId="383A0D80" w14:textId="77777777" w:rsidR="00165457" w:rsidRPr="004C6B33" w:rsidRDefault="0014690A" w:rsidP="00165457">
      <w:pPr>
        <w:rPr>
          <w:rFonts w:asciiTheme="majorBidi" w:hAnsiTheme="majorBidi" w:cstheme="majorBidi"/>
          <w:i/>
          <w:iCs/>
          <w:color w:val="auto"/>
          <w:sz w:val="28"/>
        </w:rPr>
      </w:pPr>
      <w:r>
        <w:rPr>
          <w:rFonts w:asciiTheme="majorHAnsi" w:hAnsiTheme="majorHAnsi"/>
          <w:color w:val="auto"/>
          <w:sz w:val="28"/>
        </w:rPr>
        <w:t xml:space="preserve">     </w:t>
      </w:r>
      <w:r w:rsidR="005E4A7E" w:rsidRPr="004C6B33">
        <w:rPr>
          <w:rFonts w:asciiTheme="majorBidi" w:hAnsiTheme="majorBidi" w:cstheme="majorBidi"/>
          <w:i/>
          <w:iCs/>
          <w:color w:val="auto"/>
          <w:sz w:val="36"/>
          <w:szCs w:val="24"/>
        </w:rPr>
        <w:t xml:space="preserve">It is to certify that </w:t>
      </w:r>
    </w:p>
    <w:tbl>
      <w:tblPr>
        <w:tblW w:w="59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4020"/>
      </w:tblGrid>
      <w:tr w:rsidR="002520FE" w:rsidRPr="002520FE" w14:paraId="4339A7DC" w14:textId="77777777" w:rsidTr="002520FE">
        <w:trPr>
          <w:trHeight w:val="255"/>
        </w:trPr>
        <w:tc>
          <w:tcPr>
            <w:tcW w:w="19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24AF0F" w14:textId="77777777" w:rsidR="002520FE" w:rsidRPr="002520FE" w:rsidRDefault="002520FE" w:rsidP="002520FE">
            <w:pPr>
              <w:spacing w:before="0"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US"/>
              </w:rPr>
            </w:pPr>
            <w:r w:rsidRPr="002520FE">
              <w:rPr>
                <w:rFonts w:ascii="Calibri" w:eastAsia="Times New Roman" w:hAnsi="Calibri" w:cs="Calibri"/>
                <w:color w:val="000000"/>
                <w:lang w:eastAsia="en-US"/>
              </w:rPr>
              <w:t>Student1163072</w:t>
            </w:r>
          </w:p>
        </w:tc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C97D5" w14:textId="77777777" w:rsidR="002520FE" w:rsidRPr="002520FE" w:rsidRDefault="002520FE" w:rsidP="002520FE">
            <w:pPr>
              <w:spacing w:before="0"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US"/>
              </w:rPr>
            </w:pPr>
            <w:r w:rsidRPr="002520FE">
              <w:rPr>
                <w:rFonts w:ascii="Calibri" w:eastAsia="Times New Roman" w:hAnsi="Calibri" w:cs="Calibri"/>
                <w:color w:val="000000"/>
                <w:lang w:eastAsia="en-US"/>
              </w:rPr>
              <w:t>HAMZA MUSTAFA</w:t>
            </w:r>
          </w:p>
        </w:tc>
      </w:tr>
      <w:tr w:rsidR="002520FE" w:rsidRPr="002520FE" w14:paraId="2A091161" w14:textId="77777777" w:rsidTr="002520FE">
        <w:trPr>
          <w:trHeight w:val="255"/>
        </w:trPr>
        <w:tc>
          <w:tcPr>
            <w:tcW w:w="19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E988D4" w14:textId="77777777" w:rsidR="002520FE" w:rsidRPr="002520FE" w:rsidRDefault="002520FE" w:rsidP="002520FE">
            <w:pPr>
              <w:spacing w:before="0"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US"/>
              </w:rPr>
            </w:pPr>
            <w:r w:rsidRPr="002520FE">
              <w:rPr>
                <w:rFonts w:ascii="Calibri" w:eastAsia="Times New Roman" w:hAnsi="Calibri" w:cs="Calibri"/>
                <w:color w:val="000000"/>
                <w:lang w:eastAsia="en-US"/>
              </w:rPr>
              <w:t>Student1164953</w:t>
            </w:r>
          </w:p>
        </w:tc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2E1B1" w14:textId="77777777" w:rsidR="002520FE" w:rsidRPr="002520FE" w:rsidRDefault="002520FE" w:rsidP="002520FE">
            <w:pPr>
              <w:spacing w:before="0"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US"/>
              </w:rPr>
            </w:pPr>
            <w:r w:rsidRPr="002520FE">
              <w:rPr>
                <w:rFonts w:ascii="Calibri" w:eastAsia="Times New Roman" w:hAnsi="Calibri" w:cs="Calibri"/>
                <w:color w:val="000000"/>
                <w:lang w:eastAsia="en-US"/>
              </w:rPr>
              <w:t>HARIS HANIF</w:t>
            </w:r>
          </w:p>
        </w:tc>
      </w:tr>
      <w:tr w:rsidR="002520FE" w:rsidRPr="002520FE" w14:paraId="75FDBD77" w14:textId="77777777" w:rsidTr="002520FE">
        <w:trPr>
          <w:trHeight w:val="255"/>
        </w:trPr>
        <w:tc>
          <w:tcPr>
            <w:tcW w:w="19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EC740E" w14:textId="77777777" w:rsidR="002520FE" w:rsidRPr="002520FE" w:rsidRDefault="002520FE" w:rsidP="002520FE">
            <w:pPr>
              <w:spacing w:before="0"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US"/>
              </w:rPr>
            </w:pPr>
            <w:r w:rsidRPr="002520FE">
              <w:rPr>
                <w:rFonts w:ascii="Calibri" w:eastAsia="Times New Roman" w:hAnsi="Calibri" w:cs="Calibri"/>
                <w:color w:val="000000"/>
                <w:lang w:eastAsia="en-US"/>
              </w:rPr>
              <w:t>Student1160478</w:t>
            </w:r>
          </w:p>
        </w:tc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2D114E" w14:textId="77777777" w:rsidR="002520FE" w:rsidRPr="002520FE" w:rsidRDefault="002520FE" w:rsidP="002520FE">
            <w:pPr>
              <w:spacing w:before="0"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US"/>
              </w:rPr>
            </w:pPr>
            <w:r w:rsidRPr="002520FE">
              <w:rPr>
                <w:rFonts w:ascii="Calibri" w:eastAsia="Times New Roman" w:hAnsi="Calibri" w:cs="Calibri"/>
                <w:color w:val="000000"/>
                <w:lang w:eastAsia="en-US"/>
              </w:rPr>
              <w:t>SHAH MUHAMMAD WALI-UL- HAQUE</w:t>
            </w:r>
          </w:p>
        </w:tc>
      </w:tr>
      <w:tr w:rsidR="002520FE" w:rsidRPr="002520FE" w14:paraId="06640842" w14:textId="77777777" w:rsidTr="002520FE">
        <w:trPr>
          <w:trHeight w:val="255"/>
        </w:trPr>
        <w:tc>
          <w:tcPr>
            <w:tcW w:w="19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5A8029" w14:textId="77777777" w:rsidR="002520FE" w:rsidRPr="002520FE" w:rsidRDefault="002520FE" w:rsidP="002520FE">
            <w:pPr>
              <w:spacing w:before="0"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US"/>
              </w:rPr>
            </w:pPr>
            <w:r w:rsidRPr="002520FE">
              <w:rPr>
                <w:rFonts w:ascii="Calibri" w:eastAsia="Times New Roman" w:hAnsi="Calibri" w:cs="Calibri"/>
                <w:color w:val="000000"/>
                <w:lang w:eastAsia="en-US"/>
              </w:rPr>
              <w:t>Student1162433</w:t>
            </w:r>
          </w:p>
        </w:tc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F3572D" w14:textId="77777777" w:rsidR="002520FE" w:rsidRPr="002520FE" w:rsidRDefault="002520FE" w:rsidP="002520FE">
            <w:pPr>
              <w:spacing w:before="0"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US"/>
              </w:rPr>
            </w:pPr>
            <w:r w:rsidRPr="002520FE">
              <w:rPr>
                <w:rFonts w:ascii="Calibri" w:eastAsia="Times New Roman" w:hAnsi="Calibri" w:cs="Calibri"/>
                <w:color w:val="000000"/>
                <w:lang w:eastAsia="en-US"/>
              </w:rPr>
              <w:t>MUHAMMAD SHEHZAD</w:t>
            </w:r>
          </w:p>
        </w:tc>
      </w:tr>
    </w:tbl>
    <w:p w14:paraId="469D7437" w14:textId="77777777" w:rsidR="00CB674B" w:rsidRPr="004C6B33" w:rsidRDefault="007334A8" w:rsidP="004C6B33">
      <w:pPr>
        <w:pStyle w:val="ListParagraph"/>
        <w:rPr>
          <w:rFonts w:asciiTheme="majorHAnsi" w:hAnsiTheme="majorHAnsi" w:cs="Calibri"/>
          <w:b/>
          <w:color w:val="auto"/>
          <w:sz w:val="28"/>
          <w:szCs w:val="28"/>
        </w:rPr>
      </w:pPr>
      <w:r w:rsidRPr="004C6B33">
        <w:rPr>
          <w:rFonts w:asciiTheme="majorHAnsi" w:hAnsiTheme="majorHAnsi" w:cs="Calibri"/>
          <w:b/>
          <w:color w:val="auto"/>
          <w:sz w:val="28"/>
          <w:szCs w:val="28"/>
        </w:rPr>
        <w:br/>
      </w:r>
    </w:p>
    <w:p w14:paraId="21802A37" w14:textId="77777777" w:rsidR="005E4A7E" w:rsidRPr="004C6B33" w:rsidRDefault="001A2207" w:rsidP="005E4A7E">
      <w:pPr>
        <w:rPr>
          <w:rFonts w:asciiTheme="majorBidi" w:hAnsiTheme="majorBidi" w:cstheme="majorBidi"/>
          <w:i/>
          <w:iCs/>
          <w:color w:val="auto"/>
          <w:sz w:val="22"/>
        </w:rPr>
      </w:pPr>
      <w:r>
        <w:rPr>
          <w:rFonts w:asciiTheme="majorHAnsi" w:hAnsiTheme="majorHAnsi"/>
          <w:color w:val="auto"/>
          <w:sz w:val="22"/>
        </w:rPr>
        <w:t xml:space="preserve">  </w:t>
      </w:r>
      <w:r w:rsidR="005E4A7E" w:rsidRPr="004C6B33">
        <w:rPr>
          <w:rFonts w:asciiTheme="majorBidi" w:hAnsiTheme="majorBidi" w:cstheme="majorBidi"/>
          <w:i/>
          <w:iCs/>
          <w:color w:val="auto"/>
          <w:sz w:val="28"/>
          <w:szCs w:val="24"/>
        </w:rPr>
        <w:t>Have successfully designed</w:t>
      </w:r>
      <w:r w:rsidR="000C7A9B" w:rsidRPr="004C6B33">
        <w:rPr>
          <w:rFonts w:asciiTheme="majorBidi" w:hAnsiTheme="majorBidi" w:cstheme="majorBidi"/>
          <w:i/>
          <w:iCs/>
          <w:color w:val="auto"/>
          <w:sz w:val="28"/>
          <w:szCs w:val="24"/>
        </w:rPr>
        <w:t xml:space="preserve">, </w:t>
      </w:r>
      <w:r w:rsidR="005E4A7E" w:rsidRPr="004C6B33">
        <w:rPr>
          <w:rFonts w:asciiTheme="majorBidi" w:hAnsiTheme="majorBidi" w:cstheme="majorBidi"/>
          <w:i/>
          <w:iCs/>
          <w:color w:val="auto"/>
          <w:sz w:val="28"/>
          <w:szCs w:val="24"/>
        </w:rPr>
        <w:t>developed</w:t>
      </w:r>
      <w:r w:rsidR="000C7A9B" w:rsidRPr="004C6B33">
        <w:rPr>
          <w:rFonts w:asciiTheme="majorBidi" w:hAnsiTheme="majorBidi" w:cstheme="majorBidi"/>
          <w:i/>
          <w:iCs/>
          <w:color w:val="auto"/>
          <w:sz w:val="28"/>
          <w:szCs w:val="24"/>
        </w:rPr>
        <w:t xml:space="preserve"> and submitted</w:t>
      </w:r>
    </w:p>
    <w:p w14:paraId="4CE0375A" w14:textId="77777777" w:rsidR="001A2207" w:rsidRPr="00EC5663" w:rsidRDefault="001A2207" w:rsidP="005E4A7E">
      <w:pPr>
        <w:rPr>
          <w:rFonts w:asciiTheme="majorHAnsi" w:hAnsiTheme="majorHAnsi"/>
          <w:color w:val="auto"/>
          <w:sz w:val="22"/>
        </w:rPr>
      </w:pPr>
    </w:p>
    <w:p w14:paraId="50B85A73" w14:textId="77777777" w:rsidR="000C7A9B" w:rsidRDefault="002520FE" w:rsidP="0085609A">
      <w:pPr>
        <w:jc w:val="center"/>
        <w:rPr>
          <w:rFonts w:asciiTheme="majorHAnsi" w:hAnsiTheme="majorHAnsi"/>
          <w:color w:val="auto"/>
          <w:sz w:val="22"/>
        </w:rPr>
      </w:pPr>
      <w:r>
        <w:rPr>
          <w:rFonts w:asciiTheme="majorHAnsi" w:hAnsiTheme="majorHAnsi"/>
          <w:noProof/>
          <w:color w:val="auto"/>
          <w:sz w:val="22"/>
          <w:lang w:eastAsia="en-US"/>
        </w:rPr>
        <w:drawing>
          <wp:inline distT="0" distB="0" distL="0" distR="0" wp14:anchorId="0E5D3994" wp14:editId="297696C4">
            <wp:extent cx="1114425" cy="81048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009" cy="8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D70D" w14:textId="77777777" w:rsidR="0085609A" w:rsidRPr="00EC5663" w:rsidRDefault="0085609A" w:rsidP="0085609A">
      <w:pPr>
        <w:jc w:val="center"/>
        <w:rPr>
          <w:rFonts w:asciiTheme="majorHAnsi" w:hAnsiTheme="majorHAnsi"/>
          <w:color w:val="auto"/>
          <w:sz w:val="22"/>
        </w:rPr>
      </w:pPr>
    </w:p>
    <w:p w14:paraId="0FB0EF6F" w14:textId="77777777" w:rsidR="001A2207" w:rsidRPr="0085609A" w:rsidRDefault="002520FE" w:rsidP="00AB3C52">
      <w:pPr>
        <w:rPr>
          <w:rFonts w:ascii="Lucida Fax" w:hAnsi="Lucida Fax"/>
          <w:b/>
          <w:i/>
          <w:iCs/>
          <w:color w:val="auto"/>
          <w:sz w:val="40"/>
          <w:szCs w:val="40"/>
        </w:rPr>
      </w:pPr>
      <w:r>
        <w:rPr>
          <w:rFonts w:ascii="Lucida Fax" w:hAnsi="Lucida Fax"/>
          <w:b/>
          <w:i/>
          <w:iCs/>
          <w:color w:val="auto"/>
          <w:sz w:val="40"/>
          <w:szCs w:val="40"/>
        </w:rPr>
        <w:t>Music World</w:t>
      </w:r>
    </w:p>
    <w:p w14:paraId="11DE2369" w14:textId="77777777" w:rsidR="005E4A7E" w:rsidRPr="0085609A" w:rsidRDefault="005E4A7E" w:rsidP="00AB3C52">
      <w:pPr>
        <w:rPr>
          <w:rFonts w:asciiTheme="majorBidi" w:hAnsiTheme="majorBidi" w:cstheme="majorBidi"/>
          <w:b/>
          <w:bCs/>
          <w:i/>
          <w:iCs/>
          <w:color w:val="auto"/>
          <w:sz w:val="28"/>
          <w:szCs w:val="24"/>
        </w:rPr>
      </w:pPr>
      <w:r w:rsidRPr="0085609A">
        <w:rPr>
          <w:rFonts w:asciiTheme="majorBidi" w:hAnsiTheme="majorBidi" w:cstheme="majorBidi"/>
          <w:b/>
          <w:bCs/>
          <w:i/>
          <w:iCs/>
          <w:color w:val="auto"/>
          <w:sz w:val="28"/>
          <w:szCs w:val="24"/>
        </w:rPr>
        <w:t xml:space="preserve">The date of issued E-project </w:t>
      </w:r>
      <w:r w:rsidR="009C3571" w:rsidRPr="0085609A">
        <w:rPr>
          <w:rFonts w:asciiTheme="majorBidi" w:hAnsiTheme="majorBidi" w:cstheme="majorBidi"/>
          <w:b/>
          <w:bCs/>
          <w:i/>
          <w:iCs/>
          <w:color w:val="auto"/>
          <w:sz w:val="28"/>
          <w:szCs w:val="24"/>
        </w:rPr>
        <w:t xml:space="preserve">was </w:t>
      </w:r>
      <w:r w:rsidR="002520FE">
        <w:rPr>
          <w:rFonts w:asciiTheme="majorBidi" w:hAnsiTheme="majorBidi" w:cstheme="majorBidi"/>
          <w:b/>
          <w:bCs/>
          <w:i/>
          <w:iCs/>
          <w:color w:val="auto"/>
          <w:sz w:val="32"/>
          <w:szCs w:val="24"/>
        </w:rPr>
        <w:t>20</w:t>
      </w:r>
      <w:r w:rsidR="001A2207" w:rsidRPr="0085609A">
        <w:rPr>
          <w:rFonts w:asciiTheme="majorBidi" w:hAnsiTheme="majorBidi" w:cstheme="majorBidi"/>
          <w:b/>
          <w:bCs/>
          <w:i/>
          <w:iCs/>
          <w:color w:val="auto"/>
          <w:sz w:val="32"/>
          <w:szCs w:val="24"/>
        </w:rPr>
        <w:t>-Mar</w:t>
      </w:r>
      <w:r w:rsidR="00AB3C52" w:rsidRPr="0085609A">
        <w:rPr>
          <w:rFonts w:asciiTheme="majorBidi" w:hAnsiTheme="majorBidi" w:cstheme="majorBidi"/>
          <w:b/>
          <w:bCs/>
          <w:i/>
          <w:iCs/>
          <w:color w:val="auto"/>
          <w:sz w:val="32"/>
          <w:szCs w:val="24"/>
        </w:rPr>
        <w:t>-2019</w:t>
      </w:r>
    </w:p>
    <w:p w14:paraId="12011B76" w14:textId="77777777" w:rsidR="000C7A9B" w:rsidRPr="00EC5663" w:rsidRDefault="000C7A9B" w:rsidP="00AB3C52">
      <w:pPr>
        <w:rPr>
          <w:rFonts w:asciiTheme="majorHAnsi" w:hAnsiTheme="majorHAnsi"/>
        </w:rPr>
      </w:pPr>
      <w:r w:rsidRPr="0085609A">
        <w:rPr>
          <w:rFonts w:asciiTheme="majorBidi" w:hAnsiTheme="majorBidi" w:cstheme="majorBidi"/>
          <w:b/>
          <w:bCs/>
          <w:i/>
          <w:iCs/>
          <w:color w:val="auto"/>
          <w:sz w:val="28"/>
          <w:szCs w:val="24"/>
        </w:rPr>
        <w:t xml:space="preserve">The date of submission as per given schedule is </w:t>
      </w:r>
      <w:r w:rsidR="002520FE">
        <w:rPr>
          <w:rFonts w:asciiTheme="majorBidi" w:hAnsiTheme="majorBidi" w:cstheme="majorBidi"/>
          <w:b/>
          <w:bCs/>
          <w:i/>
          <w:iCs/>
          <w:color w:val="auto"/>
          <w:sz w:val="28"/>
          <w:szCs w:val="24"/>
        </w:rPr>
        <w:t>2</w:t>
      </w:r>
      <w:r w:rsidR="002520FE">
        <w:rPr>
          <w:rFonts w:asciiTheme="majorBidi" w:hAnsiTheme="majorBidi" w:cstheme="majorBidi"/>
          <w:b/>
          <w:bCs/>
          <w:i/>
          <w:iCs/>
          <w:color w:val="auto"/>
          <w:sz w:val="32"/>
          <w:szCs w:val="24"/>
        </w:rPr>
        <w:t>0</w:t>
      </w:r>
      <w:r w:rsidR="001A2207" w:rsidRPr="0085609A">
        <w:rPr>
          <w:rFonts w:asciiTheme="majorBidi" w:hAnsiTheme="majorBidi" w:cstheme="majorBidi"/>
          <w:b/>
          <w:bCs/>
          <w:i/>
          <w:iCs/>
          <w:color w:val="auto"/>
          <w:sz w:val="32"/>
          <w:szCs w:val="24"/>
        </w:rPr>
        <w:t>-Apr</w:t>
      </w:r>
      <w:r w:rsidR="00AB3C52" w:rsidRPr="0085609A">
        <w:rPr>
          <w:rFonts w:asciiTheme="majorBidi" w:hAnsiTheme="majorBidi" w:cstheme="majorBidi"/>
          <w:b/>
          <w:bCs/>
          <w:i/>
          <w:iCs/>
          <w:color w:val="auto"/>
          <w:sz w:val="32"/>
          <w:szCs w:val="24"/>
        </w:rPr>
        <w:t>-2019</w:t>
      </w:r>
      <w:r w:rsidRPr="00EC5663">
        <w:rPr>
          <w:rFonts w:asciiTheme="majorHAnsi" w:hAnsiTheme="majorHAnsi"/>
        </w:rPr>
        <w:br w:type="page"/>
      </w:r>
    </w:p>
    <w:p w14:paraId="4F8726B4" w14:textId="77777777" w:rsidR="007B5AA2" w:rsidRDefault="007B5AA2" w:rsidP="00EC5F38">
      <w:pPr>
        <w:jc w:val="center"/>
        <w:rPr>
          <w:rFonts w:asciiTheme="majorHAnsi" w:hAnsiTheme="majorHAnsi" w:cs="Arial"/>
          <w:b/>
          <w:color w:val="000000" w:themeColor="text1"/>
          <w:sz w:val="36"/>
          <w:u w:val="double"/>
        </w:rPr>
      </w:pPr>
    </w:p>
    <w:p w14:paraId="0EE4A102" w14:textId="77777777" w:rsidR="007B5AA2" w:rsidRDefault="007B5AA2" w:rsidP="00EC5F38">
      <w:pPr>
        <w:jc w:val="center"/>
        <w:rPr>
          <w:rFonts w:asciiTheme="majorHAnsi" w:hAnsiTheme="majorHAnsi" w:cs="Arial"/>
          <w:b/>
          <w:color w:val="000000" w:themeColor="text1"/>
          <w:sz w:val="36"/>
          <w:u w:val="double"/>
        </w:rPr>
      </w:pPr>
    </w:p>
    <w:p w14:paraId="7401867E" w14:textId="77777777" w:rsidR="00EC5663" w:rsidRPr="00EC5663" w:rsidRDefault="00EC5663" w:rsidP="00EC5F38">
      <w:pPr>
        <w:jc w:val="center"/>
        <w:rPr>
          <w:rFonts w:asciiTheme="majorHAnsi" w:hAnsiTheme="majorHAnsi" w:cs="Arial"/>
          <w:b/>
          <w:color w:val="000000" w:themeColor="text1"/>
          <w:sz w:val="36"/>
          <w:u w:val="double"/>
        </w:rPr>
      </w:pPr>
      <w:r w:rsidRPr="00EC5663">
        <w:rPr>
          <w:rFonts w:asciiTheme="majorHAnsi" w:hAnsiTheme="majorHAnsi" w:cs="Arial"/>
          <w:b/>
          <w:color w:val="000000" w:themeColor="text1"/>
          <w:sz w:val="36"/>
          <w:u w:val="double"/>
        </w:rPr>
        <w:t>Problem Statement</w:t>
      </w:r>
    </w:p>
    <w:p w14:paraId="79917586" w14:textId="77777777" w:rsidR="00EC5663" w:rsidRPr="00EC5663" w:rsidRDefault="00EC5663" w:rsidP="00EC5F38">
      <w:pPr>
        <w:jc w:val="both"/>
        <w:rPr>
          <w:rFonts w:asciiTheme="majorHAnsi" w:hAnsiTheme="majorHAnsi" w:cs="Arial"/>
          <w:b/>
          <w:color w:val="000000" w:themeColor="text1"/>
        </w:rPr>
      </w:pPr>
    </w:p>
    <w:p w14:paraId="5C56894B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Music has the power to cause emotions to well up within us. These feelings</w:t>
      </w:r>
    </w:p>
    <w:p w14:paraId="7EDDE692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are gripping - often irresistible - and seem to emerge from nowhere. These</w:t>
      </w:r>
    </w:p>
    <w:p w14:paraId="21E37790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 xml:space="preserve">feelings </w:t>
      </w:r>
      <w:proofErr w:type="spellStart"/>
      <w:r w:rsidRPr="002520FE">
        <w:rPr>
          <w:rFonts w:ascii="Lucida Fax" w:hAnsi="Lucida Fax"/>
        </w:rPr>
        <w:t>colour</w:t>
      </w:r>
      <w:proofErr w:type="spellEnd"/>
      <w:r w:rsidRPr="002520FE">
        <w:rPr>
          <w:rFonts w:ascii="Lucida Fax" w:hAnsi="Lucida Fax"/>
        </w:rPr>
        <w:t xml:space="preserve"> our moods, affect our perceptions and generate a behavioral</w:t>
      </w:r>
    </w:p>
    <w:p w14:paraId="2E6E80FE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pattern. The indisputable fact about music is its power to evoke emotions. Is</w:t>
      </w:r>
    </w:p>
    <w:p w14:paraId="60575428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there anyone, for whom, music is completely emotional - neutral? Music has</w:t>
      </w:r>
    </w:p>
    <w:p w14:paraId="1144721A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the ability to inevitably tap the still, mysterious deep well of our emotions.</w:t>
      </w:r>
    </w:p>
    <w:p w14:paraId="09DA14AF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However, music can produce various emotional responses in different</w:t>
      </w:r>
    </w:p>
    <w:p w14:paraId="0E582AC2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individuals and even different responses in the same person at different</w:t>
      </w:r>
    </w:p>
    <w:p w14:paraId="676D1C41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times. Music may produce expressions of various emotions - peaceful,</w:t>
      </w:r>
    </w:p>
    <w:p w14:paraId="5FE1EA43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relaxing, exciting, festive, boring, unsettling, unstimulating, invigorating ...</w:t>
      </w:r>
    </w:p>
    <w:p w14:paraId="78E507D2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and so on.</w:t>
      </w:r>
    </w:p>
    <w:p w14:paraId="0569EA52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Music is an extremely versatile medium of communication. It is capable of</w:t>
      </w:r>
    </w:p>
    <w:p w14:paraId="4B4EF5F9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exploring all the features that are used in verbal communication. Moreover, it</w:t>
      </w:r>
    </w:p>
    <w:p w14:paraId="2F3F356A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does so in an explicit and structured way, which makes it an interesting and</w:t>
      </w:r>
    </w:p>
    <w:p w14:paraId="26F0E2D3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useful window into human communication, in general. Because of this there</w:t>
      </w:r>
    </w:p>
    <w:p w14:paraId="023A7ECA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are many music stores across the city. And the competition for providing best</w:t>
      </w:r>
    </w:p>
    <w:p w14:paraId="191EBF76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of the music is growing very fast.</w:t>
      </w:r>
    </w:p>
    <w:p w14:paraId="4BA3CE90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Hence it was felt that it will be good if there is one source where one can get</w:t>
      </w:r>
    </w:p>
    <w:p w14:paraId="663839BC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all the related information. In today s world internet is the best source for</w:t>
      </w:r>
    </w:p>
    <w:p w14:paraId="160BCFD2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information sharing so a group of people took initiative in this and reached to</w:t>
      </w:r>
    </w:p>
    <w:p w14:paraId="5E305BB1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a conclusion that a website is the best solution. You are expected to develop</w:t>
      </w:r>
    </w:p>
    <w:p w14:paraId="003A7C2E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lastRenderedPageBreak/>
        <w:t>the site musicworld.com which will give in and out information about music.</w:t>
      </w:r>
    </w:p>
    <w:p w14:paraId="5EBAB33F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CUSTOMER EXPECTATIONS</w:t>
      </w:r>
    </w:p>
    <w:p w14:paraId="3B7B5D1E" w14:textId="77777777" w:rsidR="002520FE" w:rsidRPr="002520FE" w:rsidRDefault="002520FE" w:rsidP="002520FE">
      <w:pPr>
        <w:pStyle w:val="ListParagraph"/>
        <w:numPr>
          <w:ilvl w:val="0"/>
          <w:numId w:val="37"/>
        </w:numPr>
        <w:rPr>
          <w:rFonts w:ascii="Lucida Fax" w:hAnsi="Lucida Fax"/>
        </w:rPr>
      </w:pPr>
      <w:r w:rsidRPr="002520FE">
        <w:rPr>
          <w:rFonts w:ascii="Lucida Fax" w:hAnsi="Lucida Fax"/>
        </w:rPr>
        <w:t>A Menu should be created which would categorize all the information</w:t>
      </w:r>
    </w:p>
    <w:p w14:paraId="06B018FA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about the features provided in the Site For e.g. a Menu for Various</w:t>
      </w:r>
    </w:p>
    <w:p w14:paraId="2CBAD077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 xml:space="preserve">categories of music, a Menu for releases in the current year </w:t>
      </w:r>
      <w:proofErr w:type="spellStart"/>
      <w:r w:rsidRPr="002520FE">
        <w:rPr>
          <w:rFonts w:ascii="Lucida Fax" w:hAnsi="Lucida Fax"/>
        </w:rPr>
        <w:t>etc</w:t>
      </w:r>
      <w:proofErr w:type="spellEnd"/>
      <w:r w:rsidRPr="002520FE">
        <w:rPr>
          <w:rFonts w:ascii="Lucida Fax" w:hAnsi="Lucida Fax"/>
        </w:rPr>
        <w:t xml:space="preserve"> etc.</w:t>
      </w:r>
    </w:p>
    <w:p w14:paraId="15DC2E10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 The categories of music can be</w:t>
      </w:r>
    </w:p>
    <w:p w14:paraId="3ADFE492" w14:textId="77777777" w:rsidR="002520FE" w:rsidRPr="002520FE" w:rsidRDefault="002520FE" w:rsidP="002520FE">
      <w:pPr>
        <w:rPr>
          <w:rFonts w:ascii="Lucida Fax" w:hAnsi="Lucida Fax"/>
        </w:rPr>
      </w:pPr>
    </w:p>
    <w:p w14:paraId="3A5076D4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1. Rock</w:t>
      </w:r>
    </w:p>
    <w:p w14:paraId="3BEB68ED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2. Jazz</w:t>
      </w:r>
    </w:p>
    <w:p w14:paraId="512511A1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3. Pop</w:t>
      </w:r>
    </w:p>
    <w:p w14:paraId="16223CE9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4. Rap</w:t>
      </w:r>
    </w:p>
    <w:p w14:paraId="3A876DF1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5. Classical</w:t>
      </w:r>
    </w:p>
    <w:p w14:paraId="78919256" w14:textId="77777777" w:rsidR="002520FE" w:rsidRPr="002520FE" w:rsidRDefault="002520FE" w:rsidP="002520FE">
      <w:pPr>
        <w:rPr>
          <w:rFonts w:ascii="Lucida Fax" w:hAnsi="Lucida Fax"/>
        </w:rPr>
      </w:pPr>
    </w:p>
    <w:p w14:paraId="03A7DAA4" w14:textId="77777777" w:rsidR="002520FE" w:rsidRPr="002520FE" w:rsidRDefault="002520FE" w:rsidP="002520FE">
      <w:pPr>
        <w:pStyle w:val="ListParagraph"/>
        <w:numPr>
          <w:ilvl w:val="0"/>
          <w:numId w:val="37"/>
        </w:numPr>
        <w:rPr>
          <w:rFonts w:ascii="Lucida Fax" w:hAnsi="Lucida Fax"/>
        </w:rPr>
      </w:pPr>
      <w:r w:rsidRPr="002520FE">
        <w:rPr>
          <w:rFonts w:ascii="Lucida Fax" w:hAnsi="Lucida Fax"/>
        </w:rPr>
        <w:t>These categories can be further divided into subcategories.</w:t>
      </w:r>
    </w:p>
    <w:p w14:paraId="597B808C" w14:textId="77777777" w:rsidR="002520FE" w:rsidRPr="002520FE" w:rsidRDefault="002520FE" w:rsidP="002520FE">
      <w:pPr>
        <w:pStyle w:val="ListParagraph"/>
        <w:numPr>
          <w:ilvl w:val="0"/>
          <w:numId w:val="37"/>
        </w:numPr>
        <w:rPr>
          <w:rFonts w:ascii="Lucida Fax" w:hAnsi="Lucida Fax"/>
        </w:rPr>
      </w:pPr>
      <w:r w:rsidRPr="002520FE">
        <w:rPr>
          <w:rFonts w:ascii="Lucida Fax" w:hAnsi="Lucida Fax"/>
        </w:rPr>
        <w:t>On clicking on any of the category would be able to give all the related</w:t>
      </w:r>
    </w:p>
    <w:p w14:paraId="71FF52D3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information as</w:t>
      </w:r>
    </w:p>
    <w:p w14:paraId="6B194BEE" w14:textId="77777777" w:rsidR="002520FE" w:rsidRPr="002520FE" w:rsidRDefault="002520FE" w:rsidP="002520FE">
      <w:pPr>
        <w:pStyle w:val="ListParagraph"/>
        <w:numPr>
          <w:ilvl w:val="0"/>
          <w:numId w:val="37"/>
        </w:numPr>
        <w:rPr>
          <w:rFonts w:ascii="Lucida Fax" w:hAnsi="Lucida Fax"/>
        </w:rPr>
      </w:pPr>
      <w:r w:rsidRPr="002520FE">
        <w:rPr>
          <w:rFonts w:ascii="Lucida Fax" w:hAnsi="Lucida Fax"/>
        </w:rPr>
        <w:t>Artists details</w:t>
      </w:r>
    </w:p>
    <w:p w14:paraId="4482DD3A" w14:textId="77777777" w:rsidR="002520FE" w:rsidRPr="002520FE" w:rsidRDefault="002520FE" w:rsidP="002520FE">
      <w:pPr>
        <w:rPr>
          <w:rFonts w:ascii="Lucida Fax" w:hAnsi="Lucida Fax"/>
        </w:rPr>
      </w:pPr>
    </w:p>
    <w:p w14:paraId="6B6DC5F8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1. Personal details</w:t>
      </w:r>
    </w:p>
    <w:p w14:paraId="6D50BB5E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2. Career achievements</w:t>
      </w:r>
    </w:p>
    <w:p w14:paraId="4D310427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3. Collection</w:t>
      </w:r>
    </w:p>
    <w:p w14:paraId="6C792182" w14:textId="77777777" w:rsidR="002520FE" w:rsidRPr="002520FE" w:rsidRDefault="002520FE" w:rsidP="002520FE">
      <w:pPr>
        <w:rPr>
          <w:rFonts w:ascii="Lucida Fax" w:hAnsi="Lucida Fax"/>
        </w:rPr>
      </w:pPr>
    </w:p>
    <w:p w14:paraId="7E077428" w14:textId="77777777" w:rsidR="002520FE" w:rsidRPr="002520FE" w:rsidRDefault="002520FE" w:rsidP="002520FE">
      <w:pPr>
        <w:pStyle w:val="ListParagraph"/>
        <w:numPr>
          <w:ilvl w:val="0"/>
          <w:numId w:val="37"/>
        </w:numPr>
        <w:rPr>
          <w:rFonts w:ascii="Lucida Fax" w:hAnsi="Lucida Fax"/>
        </w:rPr>
      </w:pPr>
      <w:r w:rsidRPr="002520FE">
        <w:rPr>
          <w:rFonts w:ascii="Lucida Fax" w:hAnsi="Lucida Fax"/>
        </w:rPr>
        <w:t>Various albums in the respective category.</w:t>
      </w:r>
    </w:p>
    <w:p w14:paraId="7F000D27" w14:textId="77777777" w:rsidR="002520FE" w:rsidRPr="002520FE" w:rsidRDefault="002520FE" w:rsidP="002520FE">
      <w:pPr>
        <w:rPr>
          <w:rFonts w:ascii="Lucida Fax" w:hAnsi="Lucida Fax"/>
        </w:rPr>
      </w:pPr>
    </w:p>
    <w:p w14:paraId="40057D4A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1. Album release details</w:t>
      </w:r>
    </w:p>
    <w:p w14:paraId="2DA45DEB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2. Artist</w:t>
      </w:r>
    </w:p>
    <w:p w14:paraId="15B3D8A4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3. Songs</w:t>
      </w:r>
    </w:p>
    <w:p w14:paraId="2F8ABE02" w14:textId="77777777" w:rsidR="002520FE" w:rsidRPr="002520FE" w:rsidRDefault="002520FE" w:rsidP="002520FE">
      <w:pPr>
        <w:rPr>
          <w:rFonts w:ascii="Lucida Fax" w:hAnsi="Lucida Fax"/>
        </w:rPr>
      </w:pPr>
    </w:p>
    <w:p w14:paraId="78A80F91" w14:textId="77777777" w:rsidR="002520FE" w:rsidRPr="002520FE" w:rsidRDefault="002520FE" w:rsidP="002520FE">
      <w:pPr>
        <w:pStyle w:val="ListParagraph"/>
        <w:numPr>
          <w:ilvl w:val="0"/>
          <w:numId w:val="37"/>
        </w:numPr>
        <w:rPr>
          <w:rFonts w:ascii="Lucida Fax" w:hAnsi="Lucida Fax"/>
        </w:rPr>
      </w:pPr>
      <w:r w:rsidRPr="002520FE">
        <w:rPr>
          <w:rFonts w:ascii="Lucida Fax" w:hAnsi="Lucida Fax"/>
        </w:rPr>
        <w:t>Instruments related to the category</w:t>
      </w:r>
    </w:p>
    <w:p w14:paraId="626A1A65" w14:textId="77777777" w:rsidR="002520FE" w:rsidRPr="002520FE" w:rsidRDefault="002520FE" w:rsidP="002520FE">
      <w:pPr>
        <w:pStyle w:val="ListParagraph"/>
        <w:numPr>
          <w:ilvl w:val="0"/>
          <w:numId w:val="37"/>
        </w:numPr>
        <w:rPr>
          <w:rFonts w:ascii="Lucida Fax" w:hAnsi="Lucida Fax"/>
        </w:rPr>
      </w:pPr>
      <w:r w:rsidRPr="002520FE">
        <w:rPr>
          <w:rFonts w:ascii="Lucida Fax" w:hAnsi="Lucida Fax"/>
        </w:rPr>
        <w:t>Events taking place in that category</w:t>
      </w:r>
    </w:p>
    <w:p w14:paraId="1B83841D" w14:textId="77777777" w:rsidR="002520FE" w:rsidRPr="002520FE" w:rsidRDefault="002520FE" w:rsidP="002520FE">
      <w:pPr>
        <w:pStyle w:val="ListParagraph"/>
        <w:numPr>
          <w:ilvl w:val="0"/>
          <w:numId w:val="37"/>
        </w:numPr>
        <w:rPr>
          <w:rFonts w:ascii="Lucida Fax" w:hAnsi="Lucida Fax"/>
        </w:rPr>
      </w:pPr>
      <w:r w:rsidRPr="002520FE">
        <w:rPr>
          <w:rFonts w:ascii="Lucida Fax" w:hAnsi="Lucida Fax"/>
        </w:rPr>
        <w:t>Site should also be displaying new releases, best of the year, collections</w:t>
      </w:r>
    </w:p>
    <w:p w14:paraId="1F7003D6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from top composers.</w:t>
      </w:r>
    </w:p>
    <w:p w14:paraId="274FDE2B" w14:textId="77777777" w:rsidR="002520FE" w:rsidRPr="002520FE" w:rsidRDefault="002520FE" w:rsidP="002520FE">
      <w:pPr>
        <w:pStyle w:val="ListParagraph"/>
        <w:numPr>
          <w:ilvl w:val="0"/>
          <w:numId w:val="37"/>
        </w:numPr>
        <w:rPr>
          <w:rFonts w:ascii="Lucida Fax" w:hAnsi="Lucida Fax"/>
        </w:rPr>
      </w:pPr>
      <w:r w:rsidRPr="002520FE">
        <w:rPr>
          <w:rFonts w:ascii="Lucida Fax" w:hAnsi="Lucida Fax"/>
        </w:rPr>
        <w:t>It should also display the reviews about various albums or artists under</w:t>
      </w:r>
    </w:p>
    <w:p w14:paraId="3E0ADEA7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reviews section.</w:t>
      </w:r>
    </w:p>
    <w:p w14:paraId="420C8E00" w14:textId="77777777" w:rsidR="002520FE" w:rsidRPr="002520FE" w:rsidRDefault="002520FE" w:rsidP="002520FE">
      <w:pPr>
        <w:pStyle w:val="ListParagraph"/>
        <w:numPr>
          <w:ilvl w:val="0"/>
          <w:numId w:val="37"/>
        </w:numPr>
        <w:rPr>
          <w:rFonts w:ascii="Lucida Fax" w:hAnsi="Lucida Fax"/>
        </w:rPr>
      </w:pPr>
      <w:r w:rsidRPr="002520FE">
        <w:rPr>
          <w:rFonts w:ascii="Lucida Fax" w:hAnsi="Lucida Fax"/>
        </w:rPr>
        <w:t>User should be able to perform searches by</w:t>
      </w:r>
    </w:p>
    <w:p w14:paraId="76B06DF6" w14:textId="77777777" w:rsidR="002520FE" w:rsidRPr="002520FE" w:rsidRDefault="002520FE" w:rsidP="002520FE">
      <w:pPr>
        <w:rPr>
          <w:rFonts w:ascii="Lucida Fax" w:hAnsi="Lucida Fax"/>
        </w:rPr>
      </w:pPr>
    </w:p>
    <w:p w14:paraId="69778002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1. Artist</w:t>
      </w:r>
    </w:p>
    <w:p w14:paraId="2876C07E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2. Album</w:t>
      </w:r>
    </w:p>
    <w:p w14:paraId="6EC36D99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3. Release Date of album.</w:t>
      </w:r>
    </w:p>
    <w:p w14:paraId="5A507FE4" w14:textId="77777777" w:rsidR="002520FE" w:rsidRPr="002520FE" w:rsidRDefault="002520FE" w:rsidP="002520FE">
      <w:pPr>
        <w:rPr>
          <w:rFonts w:ascii="Lucida Fax" w:hAnsi="Lucida Fax"/>
        </w:rPr>
      </w:pPr>
    </w:p>
    <w:p w14:paraId="5D472AAA" w14:textId="77777777" w:rsidR="002520FE" w:rsidRPr="002520FE" w:rsidRDefault="002520FE" w:rsidP="002520FE">
      <w:pPr>
        <w:pStyle w:val="ListParagraph"/>
        <w:numPr>
          <w:ilvl w:val="0"/>
          <w:numId w:val="37"/>
        </w:numPr>
        <w:rPr>
          <w:rFonts w:ascii="Lucida Fax" w:hAnsi="Lucida Fax"/>
        </w:rPr>
      </w:pPr>
      <w:r w:rsidRPr="002520FE">
        <w:rPr>
          <w:rFonts w:ascii="Lucida Fax" w:hAnsi="Lucida Fax"/>
        </w:rPr>
        <w:t>There would be two types of users: registered and non-registered users.</w:t>
      </w:r>
    </w:p>
    <w:p w14:paraId="0E3C97A0" w14:textId="77777777" w:rsidR="002520FE" w:rsidRPr="002520FE" w:rsidRDefault="002520FE" w:rsidP="002520FE">
      <w:pPr>
        <w:pStyle w:val="ListParagraph"/>
        <w:numPr>
          <w:ilvl w:val="0"/>
          <w:numId w:val="37"/>
        </w:numPr>
        <w:rPr>
          <w:rFonts w:ascii="Lucida Fax" w:hAnsi="Lucida Fax"/>
        </w:rPr>
      </w:pPr>
      <w:r w:rsidRPr="002520FE">
        <w:rPr>
          <w:rFonts w:ascii="Lucida Fax" w:hAnsi="Lucida Fax"/>
        </w:rPr>
        <w:t>Registered users should be able to download the complete album whereas</w:t>
      </w:r>
    </w:p>
    <w:p w14:paraId="45917CC3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non-registered users should only be able to listen the album but no</w:t>
      </w:r>
    </w:p>
    <w:p w14:paraId="796C220C" w14:textId="77777777" w:rsidR="002520FE" w:rsidRPr="002520FE" w:rsidRDefault="002520FE" w:rsidP="002520FE">
      <w:pPr>
        <w:rPr>
          <w:rFonts w:ascii="Lucida Fax" w:hAnsi="Lucida Fax"/>
        </w:rPr>
      </w:pPr>
      <w:r w:rsidRPr="002520FE">
        <w:rPr>
          <w:rFonts w:ascii="Lucida Fax" w:hAnsi="Lucida Fax"/>
        </w:rPr>
        <w:t>downloading allowed for them.</w:t>
      </w:r>
    </w:p>
    <w:p w14:paraId="44632510" w14:textId="77777777" w:rsidR="00EC5663" w:rsidRPr="002520FE" w:rsidRDefault="002520FE" w:rsidP="002520FE">
      <w:pPr>
        <w:pStyle w:val="ListParagraph"/>
        <w:numPr>
          <w:ilvl w:val="0"/>
          <w:numId w:val="37"/>
        </w:numPr>
        <w:rPr>
          <w:rFonts w:ascii="Lucida Fax" w:hAnsi="Lucida Fax"/>
        </w:rPr>
      </w:pPr>
      <w:r w:rsidRPr="002520FE">
        <w:rPr>
          <w:rFonts w:ascii="Lucida Fax" w:hAnsi="Lucida Fax"/>
        </w:rPr>
        <w:t>Site should also display the related articles.</w:t>
      </w:r>
    </w:p>
    <w:p w14:paraId="2A91B6A6" w14:textId="77777777" w:rsidR="00EC5663" w:rsidRDefault="00EC5663" w:rsidP="005E4A7E">
      <w:pPr>
        <w:rPr>
          <w:rFonts w:asciiTheme="majorHAnsi" w:hAnsiTheme="majorHAnsi"/>
        </w:rPr>
      </w:pPr>
    </w:p>
    <w:p w14:paraId="3318BDFF" w14:textId="77777777" w:rsidR="00EC5663" w:rsidRPr="00EC5663" w:rsidRDefault="00EC5663" w:rsidP="005E4A7E">
      <w:pPr>
        <w:rPr>
          <w:rFonts w:asciiTheme="majorHAnsi" w:hAnsiTheme="majorHAnsi"/>
        </w:rPr>
      </w:pPr>
    </w:p>
    <w:p w14:paraId="573DA23F" w14:textId="77777777" w:rsidR="000C7A9B" w:rsidRPr="00EC5663" w:rsidRDefault="000C7A9B" w:rsidP="005E4A7E">
      <w:pPr>
        <w:rPr>
          <w:rFonts w:asciiTheme="majorHAnsi" w:hAnsiTheme="majorHAnsi"/>
        </w:rPr>
      </w:pPr>
    </w:p>
    <w:p w14:paraId="72863715" w14:textId="77777777" w:rsidR="007B5AA2" w:rsidRDefault="007B5AA2" w:rsidP="0085609A">
      <w:pPr>
        <w:rPr>
          <w:rFonts w:asciiTheme="majorHAnsi" w:hAnsiTheme="majorHAnsi" w:cs="Arial"/>
          <w:b/>
          <w:sz w:val="36"/>
          <w:u w:val="double"/>
        </w:rPr>
      </w:pPr>
    </w:p>
    <w:p w14:paraId="21FC058F" w14:textId="77777777" w:rsidR="00C17900" w:rsidRPr="00EC5663" w:rsidRDefault="00C17900" w:rsidP="00C17900">
      <w:pPr>
        <w:jc w:val="center"/>
        <w:rPr>
          <w:rFonts w:asciiTheme="majorHAnsi" w:hAnsiTheme="majorHAnsi" w:cs="Arial"/>
          <w:b/>
          <w:sz w:val="36"/>
          <w:u w:val="double"/>
        </w:rPr>
      </w:pPr>
      <w:r w:rsidRPr="00EC5663">
        <w:rPr>
          <w:rFonts w:asciiTheme="majorHAnsi" w:hAnsiTheme="majorHAnsi" w:cs="Arial"/>
          <w:b/>
          <w:sz w:val="36"/>
          <w:u w:val="double"/>
        </w:rPr>
        <w:t>Hardware/ Software Requirements</w:t>
      </w:r>
    </w:p>
    <w:p w14:paraId="5C6E0C33" w14:textId="77777777" w:rsidR="00C17900" w:rsidRPr="00C95E66" w:rsidRDefault="00C17900" w:rsidP="00C17900">
      <w:pPr>
        <w:rPr>
          <w:rFonts w:ascii="Verdana" w:hAnsi="Verdana" w:cs="Times New Roman"/>
          <w:bCs/>
          <w:sz w:val="28"/>
        </w:rPr>
      </w:pPr>
    </w:p>
    <w:p w14:paraId="04D6E4C9" w14:textId="77777777" w:rsidR="002520FE" w:rsidRPr="002520FE" w:rsidRDefault="002520FE" w:rsidP="002520FE">
      <w:pPr>
        <w:autoSpaceDE w:val="0"/>
        <w:autoSpaceDN w:val="0"/>
        <w:adjustRightInd w:val="0"/>
        <w:spacing w:before="0" w:after="0" w:line="240" w:lineRule="auto"/>
        <w:rPr>
          <w:rFonts w:ascii="Lucida Fax" w:hAnsi="Lucida Fax" w:cs="Times New Roman"/>
          <w:bCs/>
          <w:color w:val="auto"/>
          <w:sz w:val="32"/>
          <w:u w:val="double"/>
        </w:rPr>
      </w:pPr>
      <w:r w:rsidRPr="002520FE">
        <w:rPr>
          <w:rFonts w:ascii="Lucida Fax" w:hAnsi="Lucida Fax" w:cs="Times New Roman"/>
          <w:bCs/>
          <w:color w:val="auto"/>
          <w:sz w:val="32"/>
          <w:u w:val="double"/>
        </w:rPr>
        <w:t>Hardware</w:t>
      </w:r>
    </w:p>
    <w:p w14:paraId="4313A7D8" w14:textId="77777777" w:rsidR="002520FE" w:rsidRPr="002520FE" w:rsidRDefault="002520FE" w:rsidP="002520F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0" w:after="0" w:line="240" w:lineRule="auto"/>
        <w:rPr>
          <w:rFonts w:ascii="Lucida Fax" w:hAnsi="Lucida Fax" w:cs="Times New Roman"/>
          <w:bCs/>
          <w:color w:val="auto"/>
          <w:sz w:val="32"/>
          <w:u w:val="double"/>
        </w:rPr>
      </w:pPr>
      <w:r w:rsidRPr="002520FE">
        <w:rPr>
          <w:rFonts w:ascii="Lucida Fax" w:hAnsi="Lucida Fax" w:cs="Times New Roman"/>
          <w:bCs/>
          <w:color w:val="auto"/>
          <w:sz w:val="32"/>
          <w:u w:val="double"/>
        </w:rPr>
        <w:t>A minimum computer system that will help you access all the tools in the</w:t>
      </w:r>
    </w:p>
    <w:p w14:paraId="641AE57B" w14:textId="77777777" w:rsidR="002520FE" w:rsidRPr="002520FE" w:rsidRDefault="002520FE" w:rsidP="002520FE">
      <w:pPr>
        <w:autoSpaceDE w:val="0"/>
        <w:autoSpaceDN w:val="0"/>
        <w:adjustRightInd w:val="0"/>
        <w:spacing w:before="0" w:after="0" w:line="240" w:lineRule="auto"/>
        <w:rPr>
          <w:rFonts w:ascii="Lucida Fax" w:hAnsi="Lucida Fax" w:cs="Times New Roman"/>
          <w:bCs/>
          <w:color w:val="auto"/>
          <w:sz w:val="32"/>
          <w:u w:val="double"/>
        </w:rPr>
      </w:pPr>
      <w:r w:rsidRPr="002520FE">
        <w:rPr>
          <w:rFonts w:ascii="Lucida Fax" w:hAnsi="Lucida Fax" w:cs="Times New Roman"/>
          <w:bCs/>
          <w:color w:val="auto"/>
          <w:sz w:val="32"/>
          <w:u w:val="double"/>
        </w:rPr>
        <w:lastRenderedPageBreak/>
        <w:t xml:space="preserve">courses </w:t>
      </w:r>
      <w:proofErr w:type="gramStart"/>
      <w:r w:rsidRPr="002520FE">
        <w:rPr>
          <w:rFonts w:ascii="Lucida Fax" w:hAnsi="Lucida Fax" w:cs="Times New Roman"/>
          <w:bCs/>
          <w:color w:val="auto"/>
          <w:sz w:val="32"/>
          <w:u w:val="double"/>
        </w:rPr>
        <w:t>is</w:t>
      </w:r>
      <w:proofErr w:type="gramEnd"/>
      <w:r w:rsidRPr="002520FE">
        <w:rPr>
          <w:rFonts w:ascii="Lucida Fax" w:hAnsi="Lucida Fax" w:cs="Times New Roman"/>
          <w:bCs/>
          <w:color w:val="auto"/>
          <w:sz w:val="32"/>
          <w:u w:val="double"/>
        </w:rPr>
        <w:t xml:space="preserve"> a Pentium 166 or better</w:t>
      </w:r>
    </w:p>
    <w:p w14:paraId="76E27B9E" w14:textId="77777777" w:rsidR="002520FE" w:rsidRPr="002520FE" w:rsidRDefault="002520FE" w:rsidP="002520F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0" w:after="0" w:line="240" w:lineRule="auto"/>
        <w:rPr>
          <w:rFonts w:ascii="Lucida Fax" w:hAnsi="Lucida Fax" w:cs="Times New Roman"/>
          <w:bCs/>
          <w:color w:val="auto"/>
          <w:sz w:val="32"/>
          <w:u w:val="double"/>
        </w:rPr>
      </w:pPr>
      <w:r w:rsidRPr="002520FE">
        <w:rPr>
          <w:rFonts w:ascii="Lucida Fax" w:hAnsi="Lucida Fax" w:cs="Times New Roman"/>
          <w:bCs/>
          <w:color w:val="auto"/>
          <w:sz w:val="32"/>
          <w:u w:val="double"/>
        </w:rPr>
        <w:t>64 Megabytes of RAM or better</w:t>
      </w:r>
    </w:p>
    <w:p w14:paraId="69AD57BA" w14:textId="77777777" w:rsidR="002520FE" w:rsidRPr="002520FE" w:rsidRDefault="002520FE" w:rsidP="002520FE">
      <w:pPr>
        <w:autoSpaceDE w:val="0"/>
        <w:autoSpaceDN w:val="0"/>
        <w:adjustRightInd w:val="0"/>
        <w:spacing w:before="0" w:after="0" w:line="240" w:lineRule="auto"/>
        <w:rPr>
          <w:rFonts w:ascii="Lucida Fax" w:hAnsi="Lucida Fax" w:cs="Times New Roman"/>
          <w:bCs/>
          <w:color w:val="auto"/>
          <w:sz w:val="32"/>
          <w:u w:val="double"/>
        </w:rPr>
      </w:pPr>
    </w:p>
    <w:p w14:paraId="3A0B7A2D" w14:textId="77777777" w:rsidR="002520FE" w:rsidRPr="002520FE" w:rsidRDefault="002520FE" w:rsidP="002520FE">
      <w:pPr>
        <w:autoSpaceDE w:val="0"/>
        <w:autoSpaceDN w:val="0"/>
        <w:adjustRightInd w:val="0"/>
        <w:spacing w:before="0" w:after="0" w:line="240" w:lineRule="auto"/>
        <w:rPr>
          <w:rFonts w:ascii="Lucida Fax" w:hAnsi="Lucida Fax" w:cs="Times New Roman"/>
          <w:bCs/>
          <w:color w:val="auto"/>
          <w:sz w:val="32"/>
          <w:u w:val="double"/>
        </w:rPr>
      </w:pPr>
      <w:r w:rsidRPr="002520FE">
        <w:rPr>
          <w:rFonts w:ascii="Lucida Fax" w:hAnsi="Lucida Fax" w:cs="Times New Roman"/>
          <w:bCs/>
          <w:color w:val="auto"/>
          <w:sz w:val="32"/>
          <w:u w:val="double"/>
        </w:rPr>
        <w:t>Software</w:t>
      </w:r>
    </w:p>
    <w:p w14:paraId="655AD0A2" w14:textId="77777777" w:rsidR="002520FE" w:rsidRPr="002520FE" w:rsidRDefault="002520FE" w:rsidP="002520F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0" w:after="0" w:line="240" w:lineRule="auto"/>
        <w:rPr>
          <w:rFonts w:ascii="Lucida Fax" w:hAnsi="Lucida Fax" w:cs="Times New Roman"/>
          <w:bCs/>
          <w:color w:val="auto"/>
          <w:sz w:val="32"/>
          <w:u w:val="double"/>
        </w:rPr>
      </w:pPr>
      <w:r w:rsidRPr="002520FE">
        <w:rPr>
          <w:rFonts w:ascii="Lucida Fax" w:hAnsi="Lucida Fax" w:cs="Times New Roman"/>
          <w:bCs/>
          <w:color w:val="auto"/>
          <w:sz w:val="32"/>
          <w:u w:val="double"/>
        </w:rPr>
        <w:t>Notepad/HTML editor</w:t>
      </w:r>
    </w:p>
    <w:p w14:paraId="6802D135" w14:textId="77777777" w:rsidR="002520FE" w:rsidRPr="002520FE" w:rsidRDefault="002520FE" w:rsidP="002520F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0" w:after="0" w:line="240" w:lineRule="auto"/>
        <w:rPr>
          <w:rFonts w:ascii="Lucida Fax" w:hAnsi="Lucida Fax" w:cs="Times New Roman"/>
          <w:bCs/>
          <w:color w:val="auto"/>
          <w:sz w:val="32"/>
          <w:u w:val="double"/>
        </w:rPr>
      </w:pPr>
      <w:r w:rsidRPr="002520FE">
        <w:rPr>
          <w:rFonts w:ascii="Lucida Fax" w:hAnsi="Lucida Fax" w:cs="Times New Roman"/>
          <w:bCs/>
          <w:color w:val="auto"/>
          <w:sz w:val="32"/>
          <w:u w:val="double"/>
        </w:rPr>
        <w:t>Dreamweaver</w:t>
      </w:r>
    </w:p>
    <w:p w14:paraId="4F20CFD8" w14:textId="77777777" w:rsidR="009819CB" w:rsidRPr="002520FE" w:rsidRDefault="002520FE" w:rsidP="002520F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Franklin Gothic Book" w:hAnsi="Times New Roman" w:cs="Times New Roman"/>
          <w:color w:val="auto"/>
          <w:sz w:val="24"/>
          <w:szCs w:val="24"/>
          <w:lang w:eastAsia="en-US"/>
        </w:rPr>
      </w:pPr>
      <w:r w:rsidRPr="002520FE">
        <w:rPr>
          <w:rFonts w:ascii="Lucida Fax" w:hAnsi="Lucida Fax" w:cs="Times New Roman"/>
          <w:bCs/>
          <w:color w:val="auto"/>
          <w:sz w:val="32"/>
          <w:u w:val="double"/>
        </w:rPr>
        <w:t>IE 5.0/ Netscape 6.0</w:t>
      </w:r>
    </w:p>
    <w:p w14:paraId="38D27965" w14:textId="77777777" w:rsidR="009819CB" w:rsidRPr="009819CB" w:rsidRDefault="009819CB" w:rsidP="009819CB">
      <w:pPr>
        <w:autoSpaceDE w:val="0"/>
        <w:autoSpaceDN w:val="0"/>
        <w:adjustRightInd w:val="0"/>
        <w:spacing w:before="0" w:after="0" w:line="240" w:lineRule="auto"/>
        <w:ind w:left="450"/>
        <w:rPr>
          <w:rFonts w:ascii="Times New Roman" w:eastAsia="Franklin Gothic Book" w:hAnsi="Times New Roman" w:cs="Times New Roman"/>
          <w:color w:val="auto"/>
          <w:sz w:val="24"/>
          <w:szCs w:val="24"/>
          <w:lang w:eastAsia="en-US"/>
        </w:rPr>
      </w:pPr>
    </w:p>
    <w:p w14:paraId="7D87EF0E" w14:textId="77777777" w:rsidR="009819CB" w:rsidRPr="009E12BF" w:rsidRDefault="009E12BF" w:rsidP="009E12BF">
      <w:pPr>
        <w:spacing w:before="0" w:line="276" w:lineRule="auto"/>
        <w:jc w:val="center"/>
        <w:rPr>
          <w:rFonts w:ascii="Verdana" w:eastAsia="Franklin Gothic Book" w:hAnsi="Verdana" w:cs="Verdana"/>
          <w:i/>
          <w:iCs/>
          <w:color w:val="000000" w:themeColor="text1"/>
          <w:lang w:eastAsia="en-US"/>
        </w:rPr>
      </w:pPr>
      <w:r w:rsidRPr="009E12BF">
        <w:rPr>
          <w:rFonts w:ascii="Lucida Fax" w:hAnsi="Lucida Fax"/>
          <w:b/>
          <w:i/>
          <w:iCs/>
          <w:color w:val="000000" w:themeColor="text1"/>
          <w:sz w:val="44"/>
          <w:szCs w:val="28"/>
        </w:rPr>
        <w:t>Project Duration</w:t>
      </w:r>
    </w:p>
    <w:p w14:paraId="62EAE458" w14:textId="77777777" w:rsidR="009819CB" w:rsidRPr="009819CB" w:rsidRDefault="009819CB" w:rsidP="009819CB">
      <w:pPr>
        <w:spacing w:before="0" w:line="276" w:lineRule="auto"/>
        <w:rPr>
          <w:rFonts w:ascii="Verdana" w:eastAsia="Franklin Gothic Book" w:hAnsi="Verdana" w:cs="Verdana"/>
          <w:color w:val="auto"/>
          <w:lang w:eastAsia="en-US"/>
        </w:rPr>
      </w:pPr>
    </w:p>
    <w:p w14:paraId="6846F256" w14:textId="77777777" w:rsidR="009819CB" w:rsidRPr="009819CB" w:rsidRDefault="009819CB" w:rsidP="009819CB">
      <w:pPr>
        <w:spacing w:before="0" w:line="276" w:lineRule="auto"/>
        <w:rPr>
          <w:rFonts w:ascii="Verdana" w:eastAsia="Franklin Gothic Book" w:hAnsi="Verdana" w:cs="Verdana"/>
          <w:color w:val="auto"/>
          <w:lang w:eastAsia="en-US"/>
        </w:rPr>
      </w:pPr>
    </w:p>
    <w:p w14:paraId="04CBBC71" w14:textId="77777777" w:rsidR="009819CB" w:rsidRPr="009819CB" w:rsidRDefault="009819CB" w:rsidP="009819CB">
      <w:pPr>
        <w:spacing w:before="0" w:line="276" w:lineRule="auto"/>
        <w:rPr>
          <w:rFonts w:ascii="Verdana" w:eastAsia="Franklin Gothic Book" w:hAnsi="Verdana" w:cs="Verdana"/>
          <w:color w:val="auto"/>
          <w:lang w:eastAsia="en-US"/>
        </w:rPr>
      </w:pPr>
    </w:p>
    <w:p w14:paraId="1708DD72" w14:textId="4B280588" w:rsidR="009819CB" w:rsidRPr="009819CB" w:rsidRDefault="009E0FD9" w:rsidP="009819CB">
      <w:pPr>
        <w:spacing w:before="0" w:line="276" w:lineRule="auto"/>
        <w:ind w:left="1080"/>
        <w:contextualSpacing/>
        <w:rPr>
          <w:rFonts w:ascii="Verdana" w:eastAsia="Franklin Gothic Book" w:hAnsi="Verdana" w:cs="Verdana"/>
          <w:color w:val="auto"/>
          <w:lang w:eastAsia="en-US"/>
        </w:rPr>
      </w:pPr>
      <w:r w:rsidRPr="009E12BF">
        <w:rPr>
          <w:rFonts w:ascii="Bookman Old Style" w:eastAsia="Franklin Gothic Book" w:hAnsi="Bookman Old Style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6A68C0" wp14:editId="2330AA39">
                <wp:simplePos x="0" y="0"/>
                <wp:positionH relativeFrom="column">
                  <wp:posOffset>5611586</wp:posOffset>
                </wp:positionH>
                <wp:positionV relativeFrom="paragraph">
                  <wp:posOffset>472712</wp:posOffset>
                </wp:positionV>
                <wp:extent cx="0" cy="1409700"/>
                <wp:effectExtent l="95250" t="19050" r="76200" b="95250"/>
                <wp:wrapNone/>
                <wp:docPr id="3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D648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4" o:spid="_x0000_s1026" type="#_x0000_t32" style="position:absolute;margin-left:441.85pt;margin-top:37.2pt;width:0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" strokecolor="#738ac8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C17EF">
        <w:rPr>
          <w:rFonts w:ascii="Times New Roman" w:eastAsia="Franklin Gothic Book" w:hAnsi="Times New Roman" w:cs="Times New Roman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82B94A" wp14:editId="778595FE">
                <wp:simplePos x="0" y="0"/>
                <wp:positionH relativeFrom="column">
                  <wp:posOffset>3076575</wp:posOffset>
                </wp:positionH>
                <wp:positionV relativeFrom="paragraph">
                  <wp:posOffset>461010</wp:posOffset>
                </wp:positionV>
                <wp:extent cx="19050" cy="895350"/>
                <wp:effectExtent l="76200" t="19050" r="762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8574" id="Straight Arrow Connector 4" o:spid="_x0000_s1026" type="#_x0000_t32" style="position:absolute;margin-left:242.25pt;margin-top:36.3pt;width:1.5pt;height:7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" strokecolor="#00a0b8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E12BF">
        <w:rPr>
          <w:rFonts w:ascii="Times New Roman" w:eastAsia="Franklin Gothic Book" w:hAnsi="Times New Roman" w:cs="Times New Roman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0ECC3C" wp14:editId="15BDCCE7">
                <wp:simplePos x="0" y="0"/>
                <wp:positionH relativeFrom="column">
                  <wp:posOffset>4676775</wp:posOffset>
                </wp:positionH>
                <wp:positionV relativeFrom="paragraph">
                  <wp:posOffset>462280</wp:posOffset>
                </wp:positionV>
                <wp:extent cx="635" cy="1181100"/>
                <wp:effectExtent l="76200" t="19050" r="94615" b="95250"/>
                <wp:wrapNone/>
                <wp:docPr id="3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11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E4F4E" id="AutoShape 50" o:spid="_x0000_s1026" type="#_x0000_t32" style="position:absolute;margin-left:368.25pt;margin-top:36.4pt;width:.05pt;height:9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" strokecolor="#ea157a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1"/>
        <w:tblW w:w="9033" w:type="dxa"/>
        <w:jc w:val="center"/>
        <w:tblBorders>
          <w:top w:val="single" w:sz="18" w:space="0" w:color="3BE4FF" w:themeColor="accent1" w:themeTint="99"/>
          <w:left w:val="single" w:sz="18" w:space="0" w:color="3BE4FF" w:themeColor="accent1" w:themeTint="99"/>
          <w:bottom w:val="single" w:sz="18" w:space="0" w:color="3BE4FF" w:themeColor="accent1" w:themeTint="99"/>
          <w:right w:val="single" w:sz="18" w:space="0" w:color="3BE4FF" w:themeColor="accent1" w:themeTint="99"/>
          <w:insideH w:val="single" w:sz="18" w:space="0" w:color="3BE4FF" w:themeColor="accent1" w:themeTint="99"/>
          <w:insideV w:val="single" w:sz="18" w:space="0" w:color="3BE4FF" w:themeColor="accent1" w:themeTint="99"/>
        </w:tblBorders>
        <w:shd w:val="clear" w:color="auto" w:fill="002060"/>
        <w:tblLook w:val="04A0" w:firstRow="1" w:lastRow="0" w:firstColumn="1" w:lastColumn="0" w:noHBand="0" w:noVBand="1"/>
      </w:tblPr>
      <w:tblGrid>
        <w:gridCol w:w="1942"/>
        <w:gridCol w:w="1208"/>
        <w:gridCol w:w="2107"/>
        <w:gridCol w:w="1314"/>
        <w:gridCol w:w="2462"/>
      </w:tblGrid>
      <w:tr w:rsidR="009819CB" w:rsidRPr="009819CB" w14:paraId="0F27E037" w14:textId="77777777" w:rsidTr="009E12BF">
        <w:trPr>
          <w:trHeight w:val="332"/>
          <w:jc w:val="center"/>
        </w:trPr>
        <w:tc>
          <w:tcPr>
            <w:tcW w:w="2044" w:type="dxa"/>
            <w:shd w:val="clear" w:color="auto" w:fill="002060"/>
          </w:tcPr>
          <w:p w14:paraId="4A242033" w14:textId="77777777" w:rsidR="009819CB" w:rsidRPr="009E12BF" w:rsidRDefault="009819CB" w:rsidP="009819CB">
            <w:pPr>
              <w:spacing w:line="276" w:lineRule="auto"/>
              <w:contextualSpacing/>
              <w:jc w:val="center"/>
              <w:rPr>
                <w:rFonts w:ascii="Bookman Old Style" w:eastAsia="Franklin Gothic Book" w:hAnsi="Bookman Old Style" w:cs="Verdana"/>
                <w:b/>
                <w:i/>
                <w:sz w:val="28"/>
                <w:szCs w:val="28"/>
              </w:rPr>
            </w:pPr>
            <w:r w:rsidRPr="009E12BF">
              <w:rPr>
                <w:rFonts w:ascii="Bookman Old Style" w:eastAsia="Franklin Gothic Book" w:hAnsi="Bookman Old Style" w:cs="Verdana"/>
                <w:b/>
                <w:i/>
                <w:sz w:val="28"/>
                <w:szCs w:val="28"/>
              </w:rPr>
              <w:t>Analysis</w:t>
            </w:r>
          </w:p>
        </w:tc>
        <w:tc>
          <w:tcPr>
            <w:tcW w:w="1160" w:type="dxa"/>
            <w:shd w:val="clear" w:color="auto" w:fill="002060"/>
          </w:tcPr>
          <w:p w14:paraId="66F430CC" w14:textId="77777777" w:rsidR="009819CB" w:rsidRPr="009E12BF" w:rsidRDefault="009819CB" w:rsidP="009819CB">
            <w:pPr>
              <w:spacing w:line="276" w:lineRule="auto"/>
              <w:contextualSpacing/>
              <w:jc w:val="center"/>
              <w:rPr>
                <w:rFonts w:ascii="Bookman Old Style" w:eastAsia="Franklin Gothic Book" w:hAnsi="Bookman Old Style" w:cs="Verdana"/>
                <w:b/>
                <w:i/>
                <w:sz w:val="28"/>
                <w:szCs w:val="28"/>
              </w:rPr>
            </w:pPr>
            <w:r w:rsidRPr="009E12BF">
              <w:rPr>
                <w:rFonts w:ascii="Bookman Old Style" w:eastAsia="Franklin Gothic Book" w:hAnsi="Bookman Old Style" w:cs="Verdana"/>
                <w:b/>
                <w:i/>
                <w:sz w:val="28"/>
                <w:szCs w:val="28"/>
              </w:rPr>
              <w:t>Design</w:t>
            </w:r>
          </w:p>
        </w:tc>
        <w:tc>
          <w:tcPr>
            <w:tcW w:w="2110" w:type="dxa"/>
            <w:shd w:val="clear" w:color="auto" w:fill="002060"/>
          </w:tcPr>
          <w:p w14:paraId="4100EE02" w14:textId="77777777" w:rsidR="009819CB" w:rsidRPr="009E12BF" w:rsidRDefault="009819CB" w:rsidP="009819CB">
            <w:pPr>
              <w:spacing w:line="276" w:lineRule="auto"/>
              <w:contextualSpacing/>
              <w:jc w:val="center"/>
              <w:rPr>
                <w:rFonts w:ascii="Bookman Old Style" w:eastAsia="Franklin Gothic Book" w:hAnsi="Bookman Old Style" w:cs="Verdana"/>
                <w:b/>
                <w:i/>
                <w:sz w:val="28"/>
                <w:szCs w:val="28"/>
              </w:rPr>
            </w:pPr>
            <w:r w:rsidRPr="009E12BF">
              <w:rPr>
                <w:rFonts w:ascii="Bookman Old Style" w:eastAsia="Franklin Gothic Book" w:hAnsi="Bookman Old Style" w:cs="Verdana"/>
                <w:b/>
                <w:i/>
                <w:sz w:val="28"/>
                <w:szCs w:val="28"/>
              </w:rPr>
              <w:t>Development</w:t>
            </w:r>
          </w:p>
        </w:tc>
        <w:tc>
          <w:tcPr>
            <w:tcW w:w="1314" w:type="dxa"/>
            <w:shd w:val="clear" w:color="auto" w:fill="002060"/>
          </w:tcPr>
          <w:p w14:paraId="5BB78BC8" w14:textId="77777777" w:rsidR="009819CB" w:rsidRPr="009E12BF" w:rsidRDefault="009819CB" w:rsidP="009819CB">
            <w:pPr>
              <w:spacing w:line="276" w:lineRule="auto"/>
              <w:contextualSpacing/>
              <w:jc w:val="center"/>
              <w:rPr>
                <w:rFonts w:ascii="Bookman Old Style" w:eastAsia="Franklin Gothic Book" w:hAnsi="Bookman Old Style" w:cs="Verdana"/>
                <w:b/>
                <w:i/>
                <w:sz w:val="28"/>
                <w:szCs w:val="28"/>
              </w:rPr>
            </w:pPr>
            <w:r w:rsidRPr="009E12BF">
              <w:rPr>
                <w:rFonts w:ascii="Bookman Old Style" w:eastAsia="Franklin Gothic Book" w:hAnsi="Bookman Old Style" w:cs="Verdana"/>
                <w:b/>
                <w:i/>
                <w:sz w:val="28"/>
                <w:szCs w:val="28"/>
              </w:rPr>
              <w:t>Testing</w:t>
            </w:r>
          </w:p>
        </w:tc>
        <w:tc>
          <w:tcPr>
            <w:tcW w:w="2405" w:type="dxa"/>
            <w:shd w:val="clear" w:color="auto" w:fill="002060"/>
          </w:tcPr>
          <w:p w14:paraId="2B7A5551" w14:textId="30265F6F" w:rsidR="009819CB" w:rsidRPr="009E12BF" w:rsidRDefault="009819CB" w:rsidP="009819CB">
            <w:pPr>
              <w:spacing w:line="276" w:lineRule="auto"/>
              <w:contextualSpacing/>
              <w:jc w:val="center"/>
              <w:rPr>
                <w:rFonts w:ascii="Bookman Old Style" w:eastAsia="Franklin Gothic Book" w:hAnsi="Bookman Old Style" w:cs="Verdana"/>
                <w:b/>
                <w:i/>
                <w:sz w:val="28"/>
                <w:szCs w:val="28"/>
              </w:rPr>
            </w:pPr>
            <w:r w:rsidRPr="009E12BF">
              <w:rPr>
                <w:rFonts w:ascii="Bookman Old Style" w:eastAsia="Franklin Gothic Book" w:hAnsi="Bookman Old Style" w:cs="Verdana"/>
                <w:b/>
                <w:i/>
                <w:sz w:val="28"/>
                <w:szCs w:val="28"/>
              </w:rPr>
              <w:t>Documentation</w:t>
            </w:r>
          </w:p>
        </w:tc>
      </w:tr>
    </w:tbl>
    <w:p w14:paraId="07D16504" w14:textId="63D9B3D4" w:rsidR="009819CB" w:rsidRPr="009819CB" w:rsidRDefault="00863470" w:rsidP="009819CB">
      <w:pPr>
        <w:spacing w:before="0" w:line="276" w:lineRule="auto"/>
        <w:ind w:left="1080"/>
        <w:contextualSpacing/>
        <w:rPr>
          <w:rFonts w:ascii="Verdana" w:eastAsia="Franklin Gothic Book" w:hAnsi="Verdana" w:cs="Verdana"/>
          <w:color w:val="auto"/>
          <w:lang w:eastAsia="en-US"/>
        </w:rPr>
      </w:pPr>
      <w:r>
        <w:rPr>
          <w:rFonts w:ascii="Times New Roman" w:eastAsia="Franklin Gothic Book" w:hAnsi="Times New Roman" w:cs="Times New Roman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55CF3" wp14:editId="787BDA00">
                <wp:simplePos x="0" y="0"/>
                <wp:positionH relativeFrom="column">
                  <wp:posOffset>952500</wp:posOffset>
                </wp:positionH>
                <wp:positionV relativeFrom="paragraph">
                  <wp:posOffset>-4445</wp:posOffset>
                </wp:positionV>
                <wp:extent cx="0" cy="714375"/>
                <wp:effectExtent l="95250" t="19050" r="762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7D28C" id="Straight Arrow Connector 6" o:spid="_x0000_s1026" type="#_x0000_t32" style="position:absolute;margin-left:75pt;margin-top:-.35pt;width:0;height:5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341A3">
        <w:rPr>
          <w:rFonts w:ascii="Arno Pro Caption" w:eastAsia="Franklin Gothic Book" w:hAnsi="Arno Pro Caption" w:cs="Times New Roman"/>
          <w:b/>
          <w:smallCaps/>
          <w:noProof/>
          <w:color w:val="auto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7186D" wp14:editId="0820F321">
                <wp:simplePos x="0" y="0"/>
                <wp:positionH relativeFrom="column">
                  <wp:posOffset>2009140</wp:posOffset>
                </wp:positionH>
                <wp:positionV relativeFrom="paragraph">
                  <wp:posOffset>-6985</wp:posOffset>
                </wp:positionV>
                <wp:extent cx="635" cy="695325"/>
                <wp:effectExtent l="95250" t="19050" r="94615" b="85725"/>
                <wp:wrapNone/>
                <wp:docPr id="3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953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DAF94" id="AutoShape 40" o:spid="_x0000_s1026" type="#_x0000_t32" style="position:absolute;margin-left:158.2pt;margin-top:-.55pt;width:.0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" strokecolor="#feb80a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71D056D" w14:textId="77777777" w:rsidR="009819CB" w:rsidRPr="009819CB" w:rsidRDefault="009819CB" w:rsidP="009819CB">
      <w:pPr>
        <w:autoSpaceDE w:val="0"/>
        <w:autoSpaceDN w:val="0"/>
        <w:adjustRightInd w:val="0"/>
        <w:spacing w:before="0" w:after="0" w:line="240" w:lineRule="auto"/>
        <w:rPr>
          <w:rFonts w:ascii="Times New Roman" w:eastAsia="Franklin Gothic Book" w:hAnsi="Times New Roman" w:cs="Times New Roman"/>
          <w:color w:val="auto"/>
          <w:sz w:val="24"/>
          <w:szCs w:val="24"/>
          <w:lang w:eastAsia="en-US"/>
        </w:rPr>
      </w:pPr>
    </w:p>
    <w:p w14:paraId="7F65D832" w14:textId="77777777" w:rsidR="009819CB" w:rsidRPr="009819CB" w:rsidRDefault="009819CB" w:rsidP="009819CB">
      <w:pPr>
        <w:autoSpaceDE w:val="0"/>
        <w:autoSpaceDN w:val="0"/>
        <w:adjustRightInd w:val="0"/>
        <w:spacing w:before="0" w:after="0" w:line="240" w:lineRule="auto"/>
        <w:rPr>
          <w:rFonts w:ascii="Times New Roman" w:eastAsia="Franklin Gothic Book" w:hAnsi="Times New Roman" w:cs="Times New Roman"/>
          <w:color w:val="auto"/>
          <w:sz w:val="24"/>
          <w:szCs w:val="24"/>
          <w:lang w:eastAsia="en-US"/>
        </w:rPr>
      </w:pPr>
      <w:r w:rsidRPr="009819CB">
        <w:rPr>
          <w:rFonts w:ascii="Times New Roman" w:eastAsia="Franklin Gothic Book" w:hAnsi="Times New Roman" w:cs="Times New Roman"/>
          <w:color w:val="auto"/>
          <w:sz w:val="24"/>
          <w:szCs w:val="24"/>
          <w:lang w:eastAsia="en-US"/>
        </w:rPr>
        <w:t xml:space="preserve"> </w:t>
      </w:r>
    </w:p>
    <w:p w14:paraId="0123FFD0" w14:textId="6FCE4D74" w:rsidR="009819CB" w:rsidRPr="009819CB" w:rsidRDefault="009E0FD9" w:rsidP="0085609A">
      <w:pPr>
        <w:autoSpaceDE w:val="0"/>
        <w:autoSpaceDN w:val="0"/>
        <w:adjustRightInd w:val="0"/>
        <w:spacing w:before="0" w:after="0" w:line="240" w:lineRule="auto"/>
        <w:rPr>
          <w:rFonts w:ascii="Times New Roman" w:eastAsia="Franklin Gothic Book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Franklin Gothic Book" w:hAnsi="Times New Roman" w:cs="Times New Roman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6E9C6" wp14:editId="1739CCD7">
                <wp:simplePos x="0" y="0"/>
                <wp:positionH relativeFrom="column">
                  <wp:posOffset>5358493</wp:posOffset>
                </wp:positionH>
                <wp:positionV relativeFrom="paragraph">
                  <wp:posOffset>176439</wp:posOffset>
                </wp:positionV>
                <wp:extent cx="0" cy="466725"/>
                <wp:effectExtent l="95250" t="19050" r="76200" b="85725"/>
                <wp:wrapNone/>
                <wp:docPr id="1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FC43B" id="AutoShape 53" o:spid="_x0000_s1026" type="#_x0000_t32" style="position:absolute;margin-left:421.95pt;margin-top:13.9pt;width:0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" strokecolor="#ea157a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no Pro Caption" w:eastAsia="Franklin Gothic Book" w:hAnsi="Arno Pro Caption" w:cs="Times New Roman"/>
          <w:b/>
          <w:smallCaps/>
          <w:noProof/>
          <w:color w:val="auto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F30AE" wp14:editId="78356B19">
                <wp:simplePos x="0" y="0"/>
                <wp:positionH relativeFrom="column">
                  <wp:posOffset>1475922</wp:posOffset>
                </wp:positionH>
                <wp:positionV relativeFrom="paragraph">
                  <wp:posOffset>59599</wp:posOffset>
                </wp:positionV>
                <wp:extent cx="2952750" cy="0"/>
                <wp:effectExtent l="38100" t="38100" r="76200" b="95250"/>
                <wp:wrapNone/>
                <wp:docPr id="2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95E91" id="AutoShape 42" o:spid="_x0000_s1026" type="#_x0000_t32" style="position:absolute;margin-left:116.2pt;margin-top:4.7pt;width:232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" strokecolor="#feb80a [3206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Arno Pro Caption" w:eastAsia="Franklin Gothic Book" w:hAnsi="Arno Pro Caption" w:cs="Times New Roman"/>
          <w:b/>
          <w:smallCaps/>
          <w:noProof/>
          <w:color w:val="auto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FA6FD" wp14:editId="600B147B">
                <wp:simplePos x="0" y="0"/>
                <wp:positionH relativeFrom="column">
                  <wp:posOffset>4410710</wp:posOffset>
                </wp:positionH>
                <wp:positionV relativeFrom="paragraph">
                  <wp:posOffset>69397</wp:posOffset>
                </wp:positionV>
                <wp:extent cx="0" cy="466725"/>
                <wp:effectExtent l="95250" t="19050" r="76200" b="85725"/>
                <wp:wrapNone/>
                <wp:docPr id="2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5BA91" id="AutoShape 44" o:spid="_x0000_s1026" type="#_x0000_t32" style="position:absolute;margin-left:347.3pt;margin-top:5.45pt;width:0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" strokecolor="#feb80a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no Pro Caption" w:eastAsia="Franklin Gothic Book" w:hAnsi="Arno Pro Caption" w:cs="Times New Roman"/>
          <w:b/>
          <w:smallCaps/>
          <w:noProof/>
          <w:color w:val="auto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CF0F8" wp14:editId="3E3AE1A0">
                <wp:simplePos x="0" y="0"/>
                <wp:positionH relativeFrom="column">
                  <wp:posOffset>345621</wp:posOffset>
                </wp:positionH>
                <wp:positionV relativeFrom="paragraph">
                  <wp:posOffset>56878</wp:posOffset>
                </wp:positionV>
                <wp:extent cx="1200150" cy="0"/>
                <wp:effectExtent l="57150" t="38100" r="57150" b="95250"/>
                <wp:wrapNone/>
                <wp:docPr id="2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ECF95" id="AutoShape 41" o:spid="_x0000_s1026" type="#_x0000_t32" style="position:absolute;margin-left:27.2pt;margin-top:4.5pt;width:94.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" strokecolor="#feb80a [3206]" strokeweight="2pt">
                <v:shadow on="t" color="black" opacity="24903f" origin=",.5" offset="0,.55556mm"/>
              </v:shape>
            </w:pict>
          </mc:Fallback>
        </mc:AlternateContent>
      </w:r>
      <w:r w:rsidR="009E12BF">
        <w:rPr>
          <w:rFonts w:ascii="Arno Pro Caption" w:eastAsia="Franklin Gothic Book" w:hAnsi="Arno Pro Caption" w:cs="Times New Roman"/>
          <w:b/>
          <w:smallCaps/>
          <w:noProof/>
          <w:color w:val="auto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BF12F" wp14:editId="7C25CE58">
                <wp:simplePos x="0" y="0"/>
                <wp:positionH relativeFrom="column">
                  <wp:posOffset>302079</wp:posOffset>
                </wp:positionH>
                <wp:positionV relativeFrom="paragraph">
                  <wp:posOffset>57513</wp:posOffset>
                </wp:positionV>
                <wp:extent cx="0" cy="466725"/>
                <wp:effectExtent l="95250" t="19050" r="76200" b="85725"/>
                <wp:wrapNone/>
                <wp:docPr id="2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827A8" id="AutoShape 43" o:spid="_x0000_s1026" type="#_x0000_t32" style="position:absolute;margin-left:23.8pt;margin-top:4.55pt;width:0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" strokecolor="#feb80a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D197599" w14:textId="46AF8A54" w:rsidR="009819CB" w:rsidRPr="009819CB" w:rsidRDefault="009E0FD9" w:rsidP="009819CB">
      <w:pPr>
        <w:autoSpaceDE w:val="0"/>
        <w:autoSpaceDN w:val="0"/>
        <w:adjustRightInd w:val="0"/>
        <w:spacing w:before="0" w:after="0" w:line="240" w:lineRule="auto"/>
        <w:rPr>
          <w:rFonts w:ascii="Times New Roman" w:eastAsia="Franklin Gothic Book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Franklin Gothic Book" w:hAnsi="Times New Roman" w:cs="Times New Roman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7DB478" wp14:editId="65EC5EB7">
                <wp:simplePos x="0" y="0"/>
                <wp:positionH relativeFrom="column">
                  <wp:posOffset>6238603</wp:posOffset>
                </wp:positionH>
                <wp:positionV relativeFrom="paragraph">
                  <wp:posOffset>44631</wp:posOffset>
                </wp:positionV>
                <wp:extent cx="0" cy="533400"/>
                <wp:effectExtent l="95250" t="19050" r="76200" b="95250"/>
                <wp:wrapNone/>
                <wp:docPr id="1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0834E" id="AutoShape 58" o:spid="_x0000_s1026" type="#_x0000_t32" style="position:absolute;margin-left:491.25pt;margin-top:3.5pt;width:0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" strokecolor="#738ac8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Franklin Gothic Book" w:hAnsi="Times New Roman" w:cs="Times New Roman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7471F3" wp14:editId="61C4DDB7">
                <wp:simplePos x="0" y="0"/>
                <wp:positionH relativeFrom="column">
                  <wp:posOffset>5611495</wp:posOffset>
                </wp:positionH>
                <wp:positionV relativeFrom="paragraph">
                  <wp:posOffset>43815</wp:posOffset>
                </wp:positionV>
                <wp:extent cx="610870" cy="635"/>
                <wp:effectExtent l="38100" t="38100" r="74930" b="94615"/>
                <wp:wrapNone/>
                <wp:docPr id="1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0870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2064E" id="AutoShape 56" o:spid="_x0000_s1026" type="#_x0000_t32" style="position:absolute;margin-left:441.85pt;margin-top:3.45pt;width:48.1pt;height: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" strokecolor="#738ac8 [3208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Franklin Gothic Book" w:hAnsi="Times New Roman" w:cs="Times New Roman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105A6" wp14:editId="08C4859C">
                <wp:simplePos x="0" y="0"/>
                <wp:positionH relativeFrom="column">
                  <wp:posOffset>5847897</wp:posOffset>
                </wp:positionH>
                <wp:positionV relativeFrom="paragraph">
                  <wp:posOffset>47625</wp:posOffset>
                </wp:positionV>
                <wp:extent cx="635" cy="533400"/>
                <wp:effectExtent l="76200" t="19050" r="94615" b="95250"/>
                <wp:wrapNone/>
                <wp:docPr id="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334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2E119" id="AutoShape 57" o:spid="_x0000_s1026" type="#_x0000_t32" style="position:absolute;margin-left:460.45pt;margin-top:3.75pt;width:.0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" strokecolor="#738ac8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Franklin Gothic Book" w:hAnsi="Times New Roman" w:cs="Times New Roman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AED508" wp14:editId="7CEBDE3B">
                <wp:simplePos x="0" y="0"/>
                <wp:positionH relativeFrom="column">
                  <wp:posOffset>3283404</wp:posOffset>
                </wp:positionH>
                <wp:positionV relativeFrom="paragraph">
                  <wp:posOffset>31115</wp:posOffset>
                </wp:positionV>
                <wp:extent cx="0" cy="466725"/>
                <wp:effectExtent l="95250" t="19050" r="76200" b="85725"/>
                <wp:wrapNone/>
                <wp:docPr id="1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CB0B9" id="AutoShape 52" o:spid="_x0000_s1026" type="#_x0000_t32" style="position:absolute;margin-left:258.55pt;margin-top:2.45pt;width:0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" strokecolor="#ea157a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Franklin Gothic Book" w:hAnsi="Times New Roman" w:cs="Times New Roman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2207F" wp14:editId="5423F8E7">
                <wp:simplePos x="0" y="0"/>
                <wp:positionH relativeFrom="column">
                  <wp:posOffset>3286125</wp:posOffset>
                </wp:positionH>
                <wp:positionV relativeFrom="paragraph">
                  <wp:posOffset>27577</wp:posOffset>
                </wp:positionV>
                <wp:extent cx="2105025" cy="0"/>
                <wp:effectExtent l="38100" t="38100" r="66675" b="95250"/>
                <wp:wrapNone/>
                <wp:docPr id="1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FB588" id="AutoShape 51" o:spid="_x0000_s1026" type="#_x0000_t32" style="position:absolute;margin-left:258.75pt;margin-top:2.15pt;width:165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" strokecolor="#ea157a [3205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="Franklin Gothic Book" w:hAnsi="Arial" w:cs="Arial"/>
          <w:b/>
          <w:bCs/>
          <w:noProof/>
          <w:color w:val="auto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C16B5" wp14:editId="13BA073C">
                <wp:simplePos x="0" y="0"/>
                <wp:positionH relativeFrom="column">
                  <wp:posOffset>4061732</wp:posOffset>
                </wp:positionH>
                <wp:positionV relativeFrom="paragraph">
                  <wp:posOffset>145778</wp:posOffset>
                </wp:positionV>
                <wp:extent cx="0" cy="466725"/>
                <wp:effectExtent l="95250" t="19050" r="762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8FDCE" id="Straight Arrow Connector 5" o:spid="_x0000_s1026" type="#_x0000_t32" style="position:absolute;margin-left:319.8pt;margin-top:11.5pt;width:0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y41QEAAP8DAAAOAAAAZHJzL2Uyb0RvYy54bWysU9uO0zAQfUfiHyy/07QVW1DVdIW6wAuC&#10;ioUP8DrjxpJvGg9N+/eMnTaLALHS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" strokecolor="#00a0b8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4C160C6" w14:textId="05F61AA5" w:rsidR="009819CB" w:rsidRPr="009819CB" w:rsidRDefault="009E0FD9" w:rsidP="009819CB">
      <w:pPr>
        <w:spacing w:before="0" w:line="276" w:lineRule="auto"/>
        <w:rPr>
          <w:rFonts w:ascii="Arial" w:eastAsia="Franklin Gothic Book" w:hAnsi="Arial" w:cs="Arial"/>
          <w:b/>
          <w:bCs/>
          <w:color w:val="auto"/>
          <w:sz w:val="22"/>
          <w:szCs w:val="22"/>
          <w:lang w:eastAsia="en-US"/>
        </w:rPr>
      </w:pPr>
      <w:r>
        <w:rPr>
          <w:rFonts w:ascii="Arial" w:eastAsia="Franklin Gothic Book" w:hAnsi="Arial" w:cs="Arial"/>
          <w:b/>
          <w:bCs/>
          <w:noProof/>
          <w:color w:val="auto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0D9F96" wp14:editId="2303E51D">
                <wp:simplePos x="0" y="0"/>
                <wp:positionH relativeFrom="column">
                  <wp:posOffset>1191351</wp:posOffset>
                </wp:positionH>
                <wp:positionV relativeFrom="paragraph">
                  <wp:posOffset>27668</wp:posOffset>
                </wp:positionV>
                <wp:extent cx="2828925" cy="0"/>
                <wp:effectExtent l="38100" t="38100" r="666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75761" id="Straight Connector 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8pt,2.2pt" to="316.5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" strokecolor="#00a0b8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Franklin Gothic Book" w:hAnsi="Arial" w:cs="Arial"/>
          <w:b/>
          <w:bCs/>
          <w:noProof/>
          <w:color w:val="auto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10168" wp14:editId="2A2CA051">
                <wp:simplePos x="0" y="0"/>
                <wp:positionH relativeFrom="column">
                  <wp:posOffset>1191986</wp:posOffset>
                </wp:positionH>
                <wp:positionV relativeFrom="paragraph">
                  <wp:posOffset>22497</wp:posOffset>
                </wp:positionV>
                <wp:extent cx="0" cy="466725"/>
                <wp:effectExtent l="95250" t="19050" r="76200" b="85725"/>
                <wp:wrapNone/>
                <wp:docPr id="1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E0858" id="AutoShape 48" o:spid="_x0000_s1026" type="#_x0000_t32" style="position:absolute;margin-left:93.85pt;margin-top:1.75pt;width:0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" strokecolor="#00a0b8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406"/>
        <w:tblW w:w="10990" w:type="dxa"/>
        <w:tblBorders>
          <w:top w:val="single" w:sz="4" w:space="0" w:color="3BE4FF" w:themeColor="accent1" w:themeTint="99"/>
          <w:left w:val="single" w:sz="4" w:space="0" w:color="3BE4FF" w:themeColor="accent1" w:themeTint="99"/>
          <w:bottom w:val="single" w:sz="4" w:space="0" w:color="3BE4FF" w:themeColor="accent1" w:themeTint="99"/>
          <w:right w:val="single" w:sz="4" w:space="0" w:color="3BE4FF" w:themeColor="accent1" w:themeTint="99"/>
          <w:insideH w:val="single" w:sz="4" w:space="0" w:color="3BE4FF" w:themeColor="accent1" w:themeTint="99"/>
          <w:insideV w:val="single" w:sz="4" w:space="0" w:color="3BE4FF" w:themeColor="accent1" w:themeTint="99"/>
        </w:tblBorders>
        <w:shd w:val="clear" w:color="auto" w:fill="BDF6FF" w:themeFill="accent1" w:themeFillTint="33"/>
        <w:tblLook w:val="01E0" w:firstRow="1" w:lastRow="1" w:firstColumn="1" w:lastColumn="1" w:noHBand="0" w:noVBand="0"/>
      </w:tblPr>
      <w:tblGrid>
        <w:gridCol w:w="356"/>
        <w:gridCol w:w="369"/>
        <w:gridCol w:w="369"/>
        <w:gridCol w:w="369"/>
        <w:gridCol w:w="407"/>
        <w:gridCol w:w="369"/>
        <w:gridCol w:w="369"/>
        <w:gridCol w:w="369"/>
        <w:gridCol w:w="363"/>
        <w:gridCol w:w="370"/>
        <w:gridCol w:w="370"/>
        <w:gridCol w:w="340"/>
        <w:gridCol w:w="340"/>
        <w:gridCol w:w="340"/>
        <w:gridCol w:w="341"/>
        <w:gridCol w:w="341"/>
        <w:gridCol w:w="341"/>
        <w:gridCol w:w="369"/>
        <w:gridCol w:w="369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65"/>
        <w:gridCol w:w="371"/>
      </w:tblGrid>
      <w:tr w:rsidR="009E0FD9" w:rsidRPr="009819CB" w14:paraId="7EFBD981" w14:textId="77777777" w:rsidTr="009E0FD9">
        <w:trPr>
          <w:trHeight w:val="418"/>
        </w:trPr>
        <w:tc>
          <w:tcPr>
            <w:tcW w:w="369" w:type="dxa"/>
            <w:shd w:val="clear" w:color="auto" w:fill="002060"/>
          </w:tcPr>
          <w:p w14:paraId="79AA6A56" w14:textId="4B95B05B" w:rsidR="009E0FD9" w:rsidRPr="009819CB" w:rsidRDefault="009E0FD9" w:rsidP="006936B4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</w:p>
        </w:tc>
        <w:tc>
          <w:tcPr>
            <w:tcW w:w="369" w:type="dxa"/>
            <w:shd w:val="clear" w:color="auto" w:fill="002060"/>
          </w:tcPr>
          <w:p w14:paraId="19BE605A" w14:textId="5A442D3F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25</w:t>
            </w:r>
          </w:p>
        </w:tc>
        <w:tc>
          <w:tcPr>
            <w:tcW w:w="369" w:type="dxa"/>
            <w:shd w:val="clear" w:color="auto" w:fill="002060"/>
          </w:tcPr>
          <w:p w14:paraId="378320F5" w14:textId="288CEA12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26</w:t>
            </w:r>
          </w:p>
        </w:tc>
        <w:tc>
          <w:tcPr>
            <w:tcW w:w="328" w:type="dxa"/>
            <w:shd w:val="clear" w:color="auto" w:fill="002060"/>
          </w:tcPr>
          <w:p w14:paraId="3C941CB0" w14:textId="3392A2E8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27</w:t>
            </w:r>
          </w:p>
        </w:tc>
        <w:tc>
          <w:tcPr>
            <w:tcW w:w="410" w:type="dxa"/>
            <w:shd w:val="clear" w:color="auto" w:fill="002060"/>
          </w:tcPr>
          <w:p w14:paraId="191D62EF" w14:textId="673C5128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28</w:t>
            </w:r>
          </w:p>
        </w:tc>
        <w:tc>
          <w:tcPr>
            <w:tcW w:w="369" w:type="dxa"/>
            <w:shd w:val="clear" w:color="auto" w:fill="002060"/>
          </w:tcPr>
          <w:p w14:paraId="176919E2" w14:textId="33267D77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29</w:t>
            </w:r>
          </w:p>
        </w:tc>
        <w:tc>
          <w:tcPr>
            <w:tcW w:w="369" w:type="dxa"/>
            <w:shd w:val="clear" w:color="auto" w:fill="002060"/>
          </w:tcPr>
          <w:p w14:paraId="3612A947" w14:textId="1B563D7E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30</w:t>
            </w:r>
          </w:p>
        </w:tc>
        <w:tc>
          <w:tcPr>
            <w:tcW w:w="369" w:type="dxa"/>
            <w:shd w:val="clear" w:color="auto" w:fill="002060"/>
          </w:tcPr>
          <w:p w14:paraId="04F4C8C9" w14:textId="6D1F252C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31</w:t>
            </w:r>
          </w:p>
        </w:tc>
        <w:tc>
          <w:tcPr>
            <w:tcW w:w="369" w:type="dxa"/>
            <w:shd w:val="clear" w:color="auto" w:fill="002060"/>
          </w:tcPr>
          <w:p w14:paraId="3DC77F24" w14:textId="5EE1F0C2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1</w:t>
            </w:r>
          </w:p>
        </w:tc>
        <w:tc>
          <w:tcPr>
            <w:tcW w:w="377" w:type="dxa"/>
            <w:shd w:val="clear" w:color="auto" w:fill="002060"/>
          </w:tcPr>
          <w:p w14:paraId="296563CB" w14:textId="590A2CCB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2</w:t>
            </w:r>
          </w:p>
        </w:tc>
        <w:tc>
          <w:tcPr>
            <w:tcW w:w="377" w:type="dxa"/>
            <w:shd w:val="clear" w:color="auto" w:fill="002060"/>
          </w:tcPr>
          <w:p w14:paraId="31B222D0" w14:textId="29467E7D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3</w:t>
            </w:r>
          </w:p>
        </w:tc>
        <w:tc>
          <w:tcPr>
            <w:tcW w:w="344" w:type="dxa"/>
            <w:shd w:val="clear" w:color="auto" w:fill="002060"/>
          </w:tcPr>
          <w:p w14:paraId="64CC9242" w14:textId="18661672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4</w:t>
            </w:r>
          </w:p>
        </w:tc>
        <w:tc>
          <w:tcPr>
            <w:tcW w:w="344" w:type="dxa"/>
            <w:shd w:val="clear" w:color="auto" w:fill="002060"/>
          </w:tcPr>
          <w:p w14:paraId="1713D4C8" w14:textId="530A13FF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5</w:t>
            </w:r>
          </w:p>
        </w:tc>
        <w:tc>
          <w:tcPr>
            <w:tcW w:w="344" w:type="dxa"/>
            <w:shd w:val="clear" w:color="auto" w:fill="002060"/>
          </w:tcPr>
          <w:p w14:paraId="6ED6B839" w14:textId="62B0C155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6</w:t>
            </w:r>
          </w:p>
        </w:tc>
        <w:tc>
          <w:tcPr>
            <w:tcW w:w="345" w:type="dxa"/>
            <w:shd w:val="clear" w:color="auto" w:fill="002060"/>
          </w:tcPr>
          <w:p w14:paraId="3E664C0F" w14:textId="3DC7FFCE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7</w:t>
            </w:r>
          </w:p>
        </w:tc>
        <w:tc>
          <w:tcPr>
            <w:tcW w:w="345" w:type="dxa"/>
            <w:shd w:val="clear" w:color="auto" w:fill="002060"/>
          </w:tcPr>
          <w:p w14:paraId="75809DE8" w14:textId="5FCB62BA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8</w:t>
            </w:r>
          </w:p>
        </w:tc>
        <w:tc>
          <w:tcPr>
            <w:tcW w:w="345" w:type="dxa"/>
            <w:shd w:val="clear" w:color="auto" w:fill="002060"/>
          </w:tcPr>
          <w:p w14:paraId="6236D1E7" w14:textId="03E2CCBB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9</w:t>
            </w:r>
          </w:p>
        </w:tc>
        <w:tc>
          <w:tcPr>
            <w:tcW w:w="345" w:type="dxa"/>
            <w:shd w:val="clear" w:color="auto" w:fill="002060"/>
          </w:tcPr>
          <w:p w14:paraId="6C1F783C" w14:textId="130D2D62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10</w:t>
            </w:r>
          </w:p>
        </w:tc>
        <w:tc>
          <w:tcPr>
            <w:tcW w:w="345" w:type="dxa"/>
            <w:shd w:val="clear" w:color="auto" w:fill="002060"/>
          </w:tcPr>
          <w:p w14:paraId="0E549687" w14:textId="4A9616C9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11</w:t>
            </w:r>
          </w:p>
        </w:tc>
        <w:tc>
          <w:tcPr>
            <w:tcW w:w="378" w:type="dxa"/>
            <w:shd w:val="clear" w:color="auto" w:fill="002060"/>
          </w:tcPr>
          <w:p w14:paraId="5E1F6EEA" w14:textId="2469D3AE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12</w:t>
            </w:r>
          </w:p>
        </w:tc>
        <w:tc>
          <w:tcPr>
            <w:tcW w:w="378" w:type="dxa"/>
            <w:shd w:val="clear" w:color="auto" w:fill="002060"/>
          </w:tcPr>
          <w:p w14:paraId="76EEF7D9" w14:textId="610E2D1F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13</w:t>
            </w:r>
          </w:p>
        </w:tc>
        <w:tc>
          <w:tcPr>
            <w:tcW w:w="378" w:type="dxa"/>
            <w:shd w:val="clear" w:color="auto" w:fill="002060"/>
          </w:tcPr>
          <w:p w14:paraId="48A72ECD" w14:textId="59A4579C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14</w:t>
            </w:r>
          </w:p>
        </w:tc>
        <w:tc>
          <w:tcPr>
            <w:tcW w:w="378" w:type="dxa"/>
            <w:shd w:val="clear" w:color="auto" w:fill="002060"/>
          </w:tcPr>
          <w:p w14:paraId="50BB48C3" w14:textId="4E088015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15</w:t>
            </w:r>
          </w:p>
        </w:tc>
        <w:tc>
          <w:tcPr>
            <w:tcW w:w="378" w:type="dxa"/>
            <w:shd w:val="clear" w:color="auto" w:fill="002060"/>
          </w:tcPr>
          <w:p w14:paraId="3BE335F5" w14:textId="4DC66310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16</w:t>
            </w:r>
          </w:p>
        </w:tc>
        <w:tc>
          <w:tcPr>
            <w:tcW w:w="378" w:type="dxa"/>
            <w:shd w:val="clear" w:color="auto" w:fill="002060"/>
          </w:tcPr>
          <w:p w14:paraId="1699DF08" w14:textId="34A8137B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17</w:t>
            </w:r>
          </w:p>
        </w:tc>
        <w:tc>
          <w:tcPr>
            <w:tcW w:w="378" w:type="dxa"/>
            <w:shd w:val="clear" w:color="auto" w:fill="002060"/>
          </w:tcPr>
          <w:p w14:paraId="271F8C31" w14:textId="33DBA87C" w:rsidR="009E0FD9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18</w:t>
            </w:r>
          </w:p>
        </w:tc>
        <w:tc>
          <w:tcPr>
            <w:tcW w:w="378" w:type="dxa"/>
            <w:shd w:val="clear" w:color="auto" w:fill="002060"/>
          </w:tcPr>
          <w:p w14:paraId="280E0662" w14:textId="57E0317E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19</w:t>
            </w:r>
          </w:p>
        </w:tc>
        <w:tc>
          <w:tcPr>
            <w:tcW w:w="378" w:type="dxa"/>
            <w:shd w:val="clear" w:color="auto" w:fill="002060"/>
          </w:tcPr>
          <w:p w14:paraId="3D17943A" w14:textId="3FB4D4A4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20</w:t>
            </w:r>
          </w:p>
        </w:tc>
        <w:tc>
          <w:tcPr>
            <w:tcW w:w="378" w:type="dxa"/>
            <w:shd w:val="clear" w:color="auto" w:fill="002060"/>
          </w:tcPr>
          <w:p w14:paraId="4C9E3881" w14:textId="339AEDC4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</w:p>
        </w:tc>
        <w:tc>
          <w:tcPr>
            <w:tcW w:w="378" w:type="dxa"/>
            <w:shd w:val="clear" w:color="auto" w:fill="002060"/>
          </w:tcPr>
          <w:p w14:paraId="6CEA98FB" w14:textId="109303F2" w:rsidR="009E0FD9" w:rsidRPr="009819CB" w:rsidRDefault="009E0FD9" w:rsidP="009819CB">
            <w:pPr>
              <w:spacing w:before="0" w:line="276" w:lineRule="auto"/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</w:pPr>
            <w:r>
              <w:rPr>
                <w:rFonts w:ascii="Verdana" w:eastAsia="Franklin Gothic Book" w:hAnsi="Verdana" w:cs="Times New Roman"/>
                <w:color w:val="auto"/>
                <w:sz w:val="12"/>
                <w:szCs w:val="12"/>
                <w:lang w:eastAsia="en-US"/>
              </w:rPr>
              <w:t>4</w:t>
            </w:r>
          </w:p>
        </w:tc>
      </w:tr>
    </w:tbl>
    <w:p w14:paraId="1ED421AD" w14:textId="77777777" w:rsidR="00C17900" w:rsidRPr="00EC5663" w:rsidRDefault="00C17900" w:rsidP="00C17900">
      <w:pPr>
        <w:rPr>
          <w:rFonts w:asciiTheme="majorHAnsi" w:hAnsiTheme="majorHAnsi" w:cs="Times New Roman"/>
          <w:b/>
          <w:sz w:val="28"/>
        </w:rPr>
      </w:pPr>
    </w:p>
    <w:p w14:paraId="4B1CAE68" w14:textId="77777777" w:rsidR="009E12BF" w:rsidRDefault="009E12BF" w:rsidP="0026024C">
      <w:pPr>
        <w:pStyle w:val="Heading1"/>
        <w:jc w:val="center"/>
        <w:rPr>
          <w:rFonts w:cs="Times New Roman"/>
          <w:b/>
          <w:sz w:val="28"/>
        </w:rPr>
      </w:pPr>
    </w:p>
    <w:p w14:paraId="265BAD57" w14:textId="77777777" w:rsidR="009E12BF" w:rsidRPr="009E12BF" w:rsidRDefault="009E12BF" w:rsidP="009E12BF"/>
    <w:p w14:paraId="2615A91D" w14:textId="77777777" w:rsidR="009E12BF" w:rsidRPr="009E12BF" w:rsidRDefault="009E12BF" w:rsidP="009E12BF"/>
    <w:p w14:paraId="28059474" w14:textId="77777777" w:rsidR="009E12BF" w:rsidRDefault="009E12BF" w:rsidP="009E12BF"/>
    <w:p w14:paraId="791CF496" w14:textId="77777777" w:rsidR="00863470" w:rsidRDefault="00863470" w:rsidP="009E12BF"/>
    <w:p w14:paraId="66E02583" w14:textId="77777777" w:rsidR="00863470" w:rsidRPr="009E12BF" w:rsidRDefault="00863470" w:rsidP="006936B4">
      <w:pPr>
        <w:spacing w:before="0" w:line="276" w:lineRule="auto"/>
        <w:rPr>
          <w:rFonts w:ascii="Verdana" w:eastAsia="Franklin Gothic Book" w:hAnsi="Verdana" w:cs="Verdana"/>
          <w:i/>
          <w:iCs/>
          <w:color w:val="000000" w:themeColor="text1"/>
          <w:lang w:eastAsia="en-US"/>
        </w:rPr>
      </w:pPr>
    </w:p>
    <w:p w14:paraId="400BF8B8" w14:textId="77777777" w:rsidR="00426B13" w:rsidRDefault="00863470" w:rsidP="00863470">
      <w:pPr>
        <w:pStyle w:val="Heading1"/>
        <w:tabs>
          <w:tab w:val="left" w:pos="2865"/>
        </w:tabs>
      </w:pPr>
      <w:r>
        <w:lastRenderedPageBreak/>
        <w:tab/>
      </w:r>
    </w:p>
    <w:p w14:paraId="2651746D" w14:textId="77777777" w:rsidR="009E12BF" w:rsidRDefault="00426B13" w:rsidP="00426B13">
      <w:pPr>
        <w:pStyle w:val="Heading1"/>
        <w:tabs>
          <w:tab w:val="left" w:pos="2865"/>
        </w:tabs>
        <w:jc w:val="center"/>
      </w:pPr>
      <w:r w:rsidRPr="00426B13">
        <w:rPr>
          <w:rFonts w:ascii="Lucida Fax" w:hAnsi="Lucida Fax"/>
          <w:b/>
          <w:i/>
          <w:color w:val="000000" w:themeColor="text1"/>
          <w:sz w:val="44"/>
        </w:rPr>
        <w:t>Flow Chart</w:t>
      </w:r>
    </w:p>
    <w:p w14:paraId="1DEC3B50" w14:textId="77777777" w:rsidR="009E12BF" w:rsidRDefault="009E12BF" w:rsidP="009E12BF"/>
    <w:p w14:paraId="0AAC2B01" w14:textId="77777777" w:rsidR="009E12BF" w:rsidRDefault="006936B4" w:rsidP="009E12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4023AC" wp14:editId="29A54B43">
                <wp:simplePos x="0" y="0"/>
                <wp:positionH relativeFrom="column">
                  <wp:posOffset>2581275</wp:posOffset>
                </wp:positionH>
                <wp:positionV relativeFrom="paragraph">
                  <wp:posOffset>10159</wp:posOffset>
                </wp:positionV>
                <wp:extent cx="1609725" cy="8096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7326A" w14:textId="77777777" w:rsidR="006936B4" w:rsidRPr="006936B4" w:rsidRDefault="006936B4" w:rsidP="006936B4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6936B4">
                              <w:rPr>
                                <w:b/>
                                <w:sz w:val="52"/>
                                <w:szCs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023AC" id="Oval 20" o:spid="_x0000_s1027" style="position:absolute;margin-left:203.25pt;margin-top:.8pt;width:126.75pt;height:6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" fillcolor="white [3201]" strokecolor="#1ab39f [3209]" strokeweight="2pt">
                <v:textbox>
                  <w:txbxContent>
                    <w:p w14:paraId="21D7326A" w14:textId="77777777" w:rsidR="006936B4" w:rsidRPr="006936B4" w:rsidRDefault="006936B4" w:rsidP="006936B4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6936B4">
                        <w:rPr>
                          <w:b/>
                          <w:sz w:val="52"/>
                          <w:szCs w:val="5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9FA8F05" w14:textId="77777777" w:rsidR="009E12BF" w:rsidRPr="009E12BF" w:rsidRDefault="009E12BF" w:rsidP="009E12BF"/>
    <w:p w14:paraId="6C4D7B7F" w14:textId="77777777" w:rsidR="0026024C" w:rsidRPr="00426B13" w:rsidRDefault="00486EBB" w:rsidP="0026024C">
      <w:pPr>
        <w:pStyle w:val="Heading1"/>
        <w:jc w:val="center"/>
        <w:rPr>
          <w:rFonts w:ascii="Lucida Fax" w:eastAsiaTheme="minorHAnsi" w:hAnsi="Lucida Fax" w:cstheme="minorBidi"/>
          <w:bCs/>
          <w:i/>
          <w:smallCaps/>
          <w:color w:val="C51503"/>
          <w:sz w:val="56"/>
          <w:szCs w:val="5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4511A5" wp14:editId="05C2CBA6">
                <wp:simplePos x="0" y="0"/>
                <wp:positionH relativeFrom="column">
                  <wp:posOffset>419524</wp:posOffset>
                </wp:positionH>
                <wp:positionV relativeFrom="paragraph">
                  <wp:posOffset>3380425</wp:posOffset>
                </wp:positionV>
                <wp:extent cx="0" cy="44767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92A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33.05pt;margin-top:266.2pt;width:0;height:35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" strokecolor="#0097ae [3044]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0B5794" wp14:editId="572B8C0D">
                <wp:simplePos x="0" y="0"/>
                <wp:positionH relativeFrom="column">
                  <wp:posOffset>2745105</wp:posOffset>
                </wp:positionH>
                <wp:positionV relativeFrom="paragraph">
                  <wp:posOffset>3375239</wp:posOffset>
                </wp:positionV>
                <wp:extent cx="0" cy="44767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C1477" id="Straight Arrow Connector 54" o:spid="_x0000_s1026" type="#_x0000_t32" style="position:absolute;margin-left:216.15pt;margin-top:265.75pt;width:0;height:3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" strokecolor="#0097ae [3044]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A8ACE8" wp14:editId="2DFE267C">
                <wp:simplePos x="0" y="0"/>
                <wp:positionH relativeFrom="column">
                  <wp:posOffset>4014365</wp:posOffset>
                </wp:positionH>
                <wp:positionV relativeFrom="paragraph">
                  <wp:posOffset>3367514</wp:posOffset>
                </wp:positionV>
                <wp:extent cx="0" cy="44767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A7554" id="Straight Arrow Connector 51" o:spid="_x0000_s1026" type="#_x0000_t32" style="position:absolute;margin-left:316.1pt;margin-top:265.15pt;width:0;height:3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" strokecolor="#0097ae [3044]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173399" wp14:editId="3723322D">
                <wp:simplePos x="0" y="0"/>
                <wp:positionH relativeFrom="column">
                  <wp:posOffset>412321</wp:posOffset>
                </wp:positionH>
                <wp:positionV relativeFrom="paragraph">
                  <wp:posOffset>3375812</wp:posOffset>
                </wp:positionV>
                <wp:extent cx="4947858" cy="0"/>
                <wp:effectExtent l="0" t="0" r="2476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15E95" id="Straight Connector 6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265.8pt" to="422.05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" strokecolor="#0097ae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48A7A9" wp14:editId="6A54EAE3">
                <wp:simplePos x="0" y="0"/>
                <wp:positionH relativeFrom="column">
                  <wp:posOffset>5355212</wp:posOffset>
                </wp:positionH>
                <wp:positionV relativeFrom="paragraph">
                  <wp:posOffset>3379785</wp:posOffset>
                </wp:positionV>
                <wp:extent cx="0" cy="44767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9277B" id="Straight Arrow Connector 52" o:spid="_x0000_s1026" type="#_x0000_t32" style="position:absolute;margin-left:421.65pt;margin-top:266.1pt;width:0;height:3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" strokecolor="#0097ae [3044]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C40744" wp14:editId="39579EC2">
                <wp:simplePos x="0" y="0"/>
                <wp:positionH relativeFrom="column">
                  <wp:posOffset>1597571</wp:posOffset>
                </wp:positionH>
                <wp:positionV relativeFrom="paragraph">
                  <wp:posOffset>3366345</wp:posOffset>
                </wp:positionV>
                <wp:extent cx="0" cy="44767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3E7EF" id="Straight Arrow Connector 53" o:spid="_x0000_s1026" type="#_x0000_t32" style="position:absolute;margin-left:125.8pt;margin-top:265.05pt;width:0;height:3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" strokecolor="#0097ae [3044]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725742" wp14:editId="4A8A7690">
                <wp:simplePos x="0" y="0"/>
                <wp:positionH relativeFrom="column">
                  <wp:posOffset>4793588</wp:posOffset>
                </wp:positionH>
                <wp:positionV relativeFrom="paragraph">
                  <wp:posOffset>3863866</wp:posOffset>
                </wp:positionV>
                <wp:extent cx="1105133" cy="891961"/>
                <wp:effectExtent l="0" t="0" r="19050" b="2286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133" cy="8919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C4A1F" w14:textId="77777777" w:rsidR="00486EBB" w:rsidRPr="00EE4677" w:rsidRDefault="00486EBB" w:rsidP="00486E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E4677">
                              <w:rPr>
                                <w:sz w:val="28"/>
                                <w:szCs w:val="28"/>
                              </w:rPr>
                              <w:t>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2574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6" o:spid="_x0000_s1028" type="#_x0000_t4" style="position:absolute;left:0;text-align:left;margin-left:377.45pt;margin-top:304.25pt;width:87pt;height:7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" fillcolor="white [3201]" strokecolor="#1ab39f [3209]" strokeweight="2pt">
                <v:textbox>
                  <w:txbxContent>
                    <w:p w14:paraId="73CC4A1F" w14:textId="77777777" w:rsidR="00486EBB" w:rsidRPr="00EE4677" w:rsidRDefault="00486EBB" w:rsidP="00486E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E4677">
                        <w:rPr>
                          <w:sz w:val="28"/>
                          <w:szCs w:val="28"/>
                        </w:rPr>
                        <w:t>Rap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F34841" wp14:editId="5C27CC90">
                <wp:simplePos x="0" y="0"/>
                <wp:positionH relativeFrom="column">
                  <wp:posOffset>3413573</wp:posOffset>
                </wp:positionH>
                <wp:positionV relativeFrom="paragraph">
                  <wp:posOffset>3841428</wp:posOffset>
                </wp:positionV>
                <wp:extent cx="1194891" cy="964888"/>
                <wp:effectExtent l="0" t="0" r="24765" b="26035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891" cy="9648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901C5" w14:textId="77777777" w:rsidR="00486EBB" w:rsidRPr="00EE4677" w:rsidRDefault="00486EBB" w:rsidP="00486EB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467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4841" id="Diamond 57" o:spid="_x0000_s1029" type="#_x0000_t4" style="position:absolute;left:0;text-align:left;margin-left:268.8pt;margin-top:302.45pt;width:94.1pt;height:7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" fillcolor="white [3201]" strokecolor="#1ab39f [3209]" strokeweight="2pt">
                <v:textbox>
                  <w:txbxContent>
                    <w:p w14:paraId="7EE901C5" w14:textId="77777777" w:rsidR="00486EBB" w:rsidRPr="00EE4677" w:rsidRDefault="00486EBB" w:rsidP="00486EBB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467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DFA02D" wp14:editId="0710E5D2">
                <wp:simplePos x="0" y="0"/>
                <wp:positionH relativeFrom="column">
                  <wp:posOffset>2184400</wp:posOffset>
                </wp:positionH>
                <wp:positionV relativeFrom="paragraph">
                  <wp:posOffset>3840203</wp:posOffset>
                </wp:positionV>
                <wp:extent cx="1110744" cy="942449"/>
                <wp:effectExtent l="0" t="0" r="13335" b="1016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4" cy="9424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DF1D5" w14:textId="77777777" w:rsidR="00486EBB" w:rsidRPr="00EE4677" w:rsidRDefault="00486EBB" w:rsidP="00486E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E4677">
                              <w:rPr>
                                <w:sz w:val="28"/>
                                <w:szCs w:val="28"/>
                              </w:rPr>
                              <w:t>Jazz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A02D" id="Diamond 58" o:spid="_x0000_s1030" type="#_x0000_t4" style="position:absolute;left:0;text-align:left;margin-left:172pt;margin-top:302.4pt;width:87.45pt;height:7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" fillcolor="white [3201]" strokecolor="#1ab39f [3209]" strokeweight="2pt">
                <v:textbox>
                  <w:txbxContent>
                    <w:p w14:paraId="32FDF1D5" w14:textId="77777777" w:rsidR="00486EBB" w:rsidRPr="00EE4677" w:rsidRDefault="00486EBB" w:rsidP="00486E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E4677">
                        <w:rPr>
                          <w:sz w:val="28"/>
                          <w:szCs w:val="28"/>
                        </w:rPr>
                        <w:t>Jazz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4D6C5A" wp14:editId="6B4281F9">
                <wp:simplePos x="0" y="0"/>
                <wp:positionH relativeFrom="column">
                  <wp:posOffset>1079426</wp:posOffset>
                </wp:positionH>
                <wp:positionV relativeFrom="paragraph">
                  <wp:posOffset>3845607</wp:posOffset>
                </wp:positionV>
                <wp:extent cx="1037816" cy="936840"/>
                <wp:effectExtent l="0" t="0" r="10160" b="15875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816" cy="936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8BA86" w14:textId="77777777" w:rsidR="00486EBB" w:rsidRPr="00EE4677" w:rsidRDefault="00486EBB" w:rsidP="00486EB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E4677">
                              <w:rPr>
                                <w:sz w:val="22"/>
                                <w:szCs w:val="22"/>
                              </w:rPr>
                              <w:t>Rock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6C5A" id="Diamond 59" o:spid="_x0000_s1031" type="#_x0000_t4" style="position:absolute;left:0;text-align:left;margin-left:85pt;margin-top:302.8pt;width:81.7pt;height:7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" fillcolor="white [3201]" strokecolor="#1ab39f [3209]" strokeweight="2pt">
                <v:textbox>
                  <w:txbxContent>
                    <w:p w14:paraId="7098BA86" w14:textId="77777777" w:rsidR="00486EBB" w:rsidRPr="00EE4677" w:rsidRDefault="00486EBB" w:rsidP="00486EB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E4677">
                        <w:rPr>
                          <w:sz w:val="22"/>
                          <w:szCs w:val="22"/>
                        </w:rPr>
                        <w:t>Rock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812005" wp14:editId="01B655AF">
                <wp:simplePos x="0" y="0"/>
                <wp:positionH relativeFrom="column">
                  <wp:posOffset>-120612</wp:posOffset>
                </wp:positionH>
                <wp:positionV relativeFrom="paragraph">
                  <wp:posOffset>3858256</wp:posOffset>
                </wp:positionV>
                <wp:extent cx="1065865" cy="942449"/>
                <wp:effectExtent l="0" t="0" r="20320" b="1016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65" cy="9424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55D20" w14:textId="77777777" w:rsidR="00486EBB" w:rsidRPr="00EE4677" w:rsidRDefault="00486EBB" w:rsidP="00486E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E4677">
                              <w:rPr>
                                <w:sz w:val="28"/>
                                <w:szCs w:val="28"/>
                              </w:rP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2005" id="Diamond 55" o:spid="_x0000_s1032" type="#_x0000_t4" style="position:absolute;left:0;text-align:left;margin-left:-9.5pt;margin-top:303.8pt;width:83.95pt;height:7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" fillcolor="white [3201]" strokecolor="#1ab39f [3209]" strokeweight="2pt">
                <v:textbox>
                  <w:txbxContent>
                    <w:p w14:paraId="4E755D20" w14:textId="77777777" w:rsidR="00486EBB" w:rsidRPr="00EE4677" w:rsidRDefault="00486EBB" w:rsidP="00486EBB">
                      <w:pPr>
                        <w:rPr>
                          <w:sz w:val="28"/>
                          <w:szCs w:val="28"/>
                        </w:rPr>
                      </w:pPr>
                      <w:r w:rsidRPr="00EE4677">
                        <w:rPr>
                          <w:sz w:val="28"/>
                          <w:szCs w:val="28"/>
                        </w:rPr>
                        <w:t>Pop</w:t>
                      </w:r>
                    </w:p>
                  </w:txbxContent>
                </v:textbox>
              </v:shape>
            </w:pict>
          </mc:Fallback>
        </mc:AlternateContent>
      </w:r>
      <w:r w:rsidR="008C2F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01C369" wp14:editId="1DB26CC3">
                <wp:simplePos x="0" y="0"/>
                <wp:positionH relativeFrom="column">
                  <wp:posOffset>1228725</wp:posOffset>
                </wp:positionH>
                <wp:positionV relativeFrom="paragraph">
                  <wp:posOffset>2920365</wp:posOffset>
                </wp:positionV>
                <wp:extent cx="0" cy="39052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A02EE" id="Straight Arrow Connector 48" o:spid="_x0000_s1026" type="#_x0000_t32" style="position:absolute;margin-left:96.75pt;margin-top:229.95pt;width:0;height:3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" strokecolor="#0097ae [3044]">
                <v:stroke endarrow="block"/>
              </v:shape>
            </w:pict>
          </mc:Fallback>
        </mc:AlternateContent>
      </w:r>
      <w:r w:rsidR="008C2F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03489C" wp14:editId="5605655B">
                <wp:simplePos x="0" y="0"/>
                <wp:positionH relativeFrom="column">
                  <wp:posOffset>1238250</wp:posOffset>
                </wp:positionH>
                <wp:positionV relativeFrom="paragraph">
                  <wp:posOffset>1910715</wp:posOffset>
                </wp:positionV>
                <wp:extent cx="9525" cy="504825"/>
                <wp:effectExtent l="381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78539" id="Straight Arrow Connector 30" o:spid="_x0000_s1026" type="#_x0000_t32" style="position:absolute;margin-left:97.5pt;margin-top:150.45pt;width:.75pt;height:3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" strokecolor="#0097ae [3044]">
                <v:stroke endarrow="block"/>
              </v:shape>
            </w:pict>
          </mc:Fallback>
        </mc:AlternateContent>
      </w:r>
      <w:r w:rsidR="008C2F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0E4859" wp14:editId="46FA5493">
                <wp:simplePos x="0" y="0"/>
                <wp:positionH relativeFrom="column">
                  <wp:posOffset>3067050</wp:posOffset>
                </wp:positionH>
                <wp:positionV relativeFrom="paragraph">
                  <wp:posOffset>2444115</wp:posOffset>
                </wp:positionV>
                <wp:extent cx="838200" cy="3905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C9F07" w14:textId="77777777" w:rsidR="008C2FB8" w:rsidRPr="008C2FB8" w:rsidRDefault="008C2FB8" w:rsidP="008C2F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2FB8">
                              <w:rPr>
                                <w:b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E4859" id="Rectangle 45" o:spid="_x0000_s1033" style="position:absolute;left:0;text-align:left;margin-left:241.5pt;margin-top:192.45pt;width:66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" fillcolor="white [3201]" strokecolor="#1ab39f [3209]" strokeweight="2pt">
                <v:textbox>
                  <w:txbxContent>
                    <w:p w14:paraId="346C9F07" w14:textId="77777777" w:rsidR="008C2FB8" w:rsidRPr="008C2FB8" w:rsidRDefault="008C2FB8" w:rsidP="008C2FB8">
                      <w:pPr>
                        <w:jc w:val="center"/>
                        <w:rPr>
                          <w:b/>
                        </w:rPr>
                      </w:pPr>
                      <w:r w:rsidRPr="008C2FB8">
                        <w:rPr>
                          <w:b/>
                        </w:rP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8C2F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8B67DE" wp14:editId="5B1C68AB">
                <wp:simplePos x="0" y="0"/>
                <wp:positionH relativeFrom="column">
                  <wp:posOffset>5524500</wp:posOffset>
                </wp:positionH>
                <wp:positionV relativeFrom="paragraph">
                  <wp:posOffset>2428875</wp:posOffset>
                </wp:positionV>
                <wp:extent cx="838200" cy="3905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7BAC3" w14:textId="77777777" w:rsidR="008C2FB8" w:rsidRPr="008C2FB8" w:rsidRDefault="008C2FB8" w:rsidP="008C2F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2FB8">
                              <w:rPr>
                                <w:b/>
                              </w:rPr>
                              <w:t>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B67DE" id="Rectangle 43" o:spid="_x0000_s1034" style="position:absolute;left:0;text-align:left;margin-left:435pt;margin-top:191.25pt;width:66pt;height:3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" fillcolor="white [3201]" strokecolor="#1ab39f [3209]" strokeweight="2pt">
                <v:textbox>
                  <w:txbxContent>
                    <w:p w14:paraId="7BF7BAC3" w14:textId="77777777" w:rsidR="008C2FB8" w:rsidRPr="008C2FB8" w:rsidRDefault="008C2FB8" w:rsidP="008C2FB8">
                      <w:pPr>
                        <w:jc w:val="center"/>
                        <w:rPr>
                          <w:b/>
                        </w:rPr>
                      </w:pPr>
                      <w:r w:rsidRPr="008C2FB8">
                        <w:rPr>
                          <w:b/>
                        </w:rPr>
                        <w:t>Instrument</w:t>
                      </w:r>
                    </w:p>
                  </w:txbxContent>
                </v:textbox>
              </v:rect>
            </w:pict>
          </mc:Fallback>
        </mc:AlternateContent>
      </w:r>
      <w:r w:rsidR="008C2F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E84AB9" wp14:editId="49879CE8">
                <wp:simplePos x="0" y="0"/>
                <wp:positionH relativeFrom="column">
                  <wp:posOffset>4305300</wp:posOffset>
                </wp:positionH>
                <wp:positionV relativeFrom="paragraph">
                  <wp:posOffset>2434590</wp:posOffset>
                </wp:positionV>
                <wp:extent cx="838200" cy="3905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3FCB6" w14:textId="77777777" w:rsidR="008C2FB8" w:rsidRPr="008C2FB8" w:rsidRDefault="008C2FB8" w:rsidP="008C2F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2FB8">
                              <w:rPr>
                                <w:b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84AB9" id="Rectangle 44" o:spid="_x0000_s1035" style="position:absolute;left:0;text-align:left;margin-left:339pt;margin-top:191.7pt;width:66pt;height:3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" fillcolor="white [3201]" strokecolor="#1ab39f [3209]" strokeweight="2pt">
                <v:textbox>
                  <w:txbxContent>
                    <w:p w14:paraId="3A63FCB6" w14:textId="77777777" w:rsidR="008C2FB8" w:rsidRPr="008C2FB8" w:rsidRDefault="008C2FB8" w:rsidP="008C2FB8">
                      <w:pPr>
                        <w:jc w:val="center"/>
                        <w:rPr>
                          <w:b/>
                        </w:rPr>
                      </w:pPr>
                      <w:r w:rsidRPr="008C2FB8">
                        <w:rPr>
                          <w:b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8C2F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9B5A4D" wp14:editId="4CE43D00">
                <wp:simplePos x="0" y="0"/>
                <wp:positionH relativeFrom="column">
                  <wp:posOffset>1781175</wp:posOffset>
                </wp:positionH>
                <wp:positionV relativeFrom="paragraph">
                  <wp:posOffset>2434590</wp:posOffset>
                </wp:positionV>
                <wp:extent cx="838200" cy="3905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BD330" w14:textId="77777777" w:rsidR="008C2FB8" w:rsidRPr="008C2FB8" w:rsidRDefault="008C2FB8" w:rsidP="008C2F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2FB8">
                              <w:rPr>
                                <w:b/>
                                <w:noProof/>
                                <w:lang w:eastAsia="en-US"/>
                              </w:rPr>
                              <w:t>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B5A4D" id="Rectangle 46" o:spid="_x0000_s1036" style="position:absolute;left:0;text-align:left;margin-left:140.25pt;margin-top:191.7pt;width:66pt;height:3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" fillcolor="white [3201]" strokecolor="#1ab39f [3209]" strokeweight="2pt">
                <v:textbox>
                  <w:txbxContent>
                    <w:p w14:paraId="19EBD330" w14:textId="77777777" w:rsidR="008C2FB8" w:rsidRPr="008C2FB8" w:rsidRDefault="008C2FB8" w:rsidP="008C2FB8">
                      <w:pPr>
                        <w:jc w:val="center"/>
                        <w:rPr>
                          <w:b/>
                        </w:rPr>
                      </w:pPr>
                      <w:r w:rsidRPr="008C2FB8">
                        <w:rPr>
                          <w:b/>
                          <w:noProof/>
                          <w:lang w:eastAsia="en-US"/>
                        </w:rPr>
                        <w:t>Album</w:t>
                      </w:r>
                    </w:p>
                  </w:txbxContent>
                </v:textbox>
              </v:rect>
            </w:pict>
          </mc:Fallback>
        </mc:AlternateContent>
      </w:r>
      <w:r w:rsidR="008C2F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4FABF" wp14:editId="391451BF">
                <wp:simplePos x="0" y="0"/>
                <wp:positionH relativeFrom="column">
                  <wp:posOffset>847725</wp:posOffset>
                </wp:positionH>
                <wp:positionV relativeFrom="paragraph">
                  <wp:posOffset>2434590</wp:posOffset>
                </wp:positionV>
                <wp:extent cx="838200" cy="3905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91D57" w14:textId="77777777" w:rsidR="008C2FB8" w:rsidRPr="008C2FB8" w:rsidRDefault="008C2FB8" w:rsidP="008C2F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2FB8">
                              <w:rPr>
                                <w:b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4FABF" id="Rectangle 32" o:spid="_x0000_s1037" style="position:absolute;left:0;text-align:left;margin-left:66.75pt;margin-top:191.7pt;width:66pt;height:3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" fillcolor="white [3201]" strokecolor="#1ab39f [3209]" strokeweight="2pt">
                <v:textbox>
                  <w:txbxContent>
                    <w:p w14:paraId="4A591D57" w14:textId="77777777" w:rsidR="008C2FB8" w:rsidRPr="008C2FB8" w:rsidRDefault="008C2FB8" w:rsidP="008C2FB8">
                      <w:pPr>
                        <w:jc w:val="center"/>
                        <w:rPr>
                          <w:b/>
                        </w:rPr>
                      </w:pPr>
                      <w:r w:rsidRPr="008C2FB8">
                        <w:rPr>
                          <w:b/>
                        </w:rPr>
                        <w:t>Music</w:t>
                      </w:r>
                    </w:p>
                  </w:txbxContent>
                </v:textbox>
              </v:rect>
            </w:pict>
          </mc:Fallback>
        </mc:AlternateContent>
      </w:r>
      <w:r w:rsidR="008C2F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90D6A4" wp14:editId="5E872BA4">
                <wp:simplePos x="0" y="0"/>
                <wp:positionH relativeFrom="column">
                  <wp:posOffset>2209800</wp:posOffset>
                </wp:positionH>
                <wp:positionV relativeFrom="paragraph">
                  <wp:posOffset>1920240</wp:posOffset>
                </wp:positionV>
                <wp:extent cx="9525" cy="514350"/>
                <wp:effectExtent l="7620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F3F2F" id="Straight Arrow Connector 42" o:spid="_x0000_s1026" type="#_x0000_t32" style="position:absolute;margin-left:174pt;margin-top:151.2pt;width:.75pt;height:40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" strokecolor="#0097ae [3044]">
                <v:stroke endarrow="block"/>
              </v:shape>
            </w:pict>
          </mc:Fallback>
        </mc:AlternateContent>
      </w:r>
      <w:r w:rsidR="008C2F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A21929" wp14:editId="1FABE08F">
                <wp:simplePos x="0" y="0"/>
                <wp:positionH relativeFrom="column">
                  <wp:posOffset>1218565</wp:posOffset>
                </wp:positionH>
                <wp:positionV relativeFrom="paragraph">
                  <wp:posOffset>1891665</wp:posOffset>
                </wp:positionV>
                <wp:extent cx="4714875" cy="285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4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EF7CB" id="Straight Connector 2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48.95pt" to="467.2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" strokecolor="#0097ae [3044]"/>
            </w:pict>
          </mc:Fallback>
        </mc:AlternateContent>
      </w:r>
      <w:r w:rsidR="008C2F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D29D4E" wp14:editId="6DE96B29">
                <wp:simplePos x="0" y="0"/>
                <wp:positionH relativeFrom="column">
                  <wp:posOffset>4705350</wp:posOffset>
                </wp:positionH>
                <wp:positionV relativeFrom="paragraph">
                  <wp:posOffset>1910715</wp:posOffset>
                </wp:positionV>
                <wp:extent cx="19050" cy="457200"/>
                <wp:effectExtent l="571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1E4F" id="Straight Arrow Connector 40" o:spid="_x0000_s1026" type="#_x0000_t32" style="position:absolute;margin-left:370.5pt;margin-top:150.45pt;width:1.5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" strokecolor="#0097ae [3044]">
                <v:stroke endarrow="block"/>
              </v:shape>
            </w:pict>
          </mc:Fallback>
        </mc:AlternateContent>
      </w:r>
      <w:r w:rsidR="008C2F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C0FC15" wp14:editId="3C937298">
                <wp:simplePos x="0" y="0"/>
                <wp:positionH relativeFrom="column">
                  <wp:posOffset>3448050</wp:posOffset>
                </wp:positionH>
                <wp:positionV relativeFrom="paragraph">
                  <wp:posOffset>1920240</wp:posOffset>
                </wp:positionV>
                <wp:extent cx="19050" cy="476250"/>
                <wp:effectExtent l="5715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2CA1" id="Straight Arrow Connector 39" o:spid="_x0000_s1026" type="#_x0000_t32" style="position:absolute;margin-left:271.5pt;margin-top:151.2pt;width:1.5pt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" strokecolor="#0097ae [3044]">
                <v:stroke endarrow="block"/>
              </v:shape>
            </w:pict>
          </mc:Fallback>
        </mc:AlternateContent>
      </w:r>
      <w:r w:rsidR="008C2F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9FF733" wp14:editId="36DB5265">
                <wp:simplePos x="0" y="0"/>
                <wp:positionH relativeFrom="column">
                  <wp:posOffset>5924550</wp:posOffset>
                </wp:positionH>
                <wp:positionV relativeFrom="paragraph">
                  <wp:posOffset>1901190</wp:posOffset>
                </wp:positionV>
                <wp:extent cx="19050" cy="466725"/>
                <wp:effectExtent l="5715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024BD" id="Straight Arrow Connector 36" o:spid="_x0000_s1026" type="#_x0000_t32" style="position:absolute;margin-left:466.5pt;margin-top:149.7pt;width:1.5pt;height:3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" strokecolor="#0097ae [3044]">
                <v:stroke endarrow="block"/>
              </v:shape>
            </w:pict>
          </mc:Fallback>
        </mc:AlternateContent>
      </w:r>
      <w:r w:rsidR="008C2F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F4B1B4" wp14:editId="44520508">
                <wp:simplePos x="0" y="0"/>
                <wp:positionH relativeFrom="column">
                  <wp:posOffset>3305175</wp:posOffset>
                </wp:positionH>
                <wp:positionV relativeFrom="paragraph">
                  <wp:posOffset>1463040</wp:posOffset>
                </wp:positionV>
                <wp:extent cx="228600" cy="352425"/>
                <wp:effectExtent l="19050" t="0" r="19050" b="4762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54D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7" o:spid="_x0000_s1026" type="#_x0000_t67" style="position:absolute;margin-left:260.25pt;margin-top:115.2pt;width:18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" adj="14595" fillcolor="#00a0b8 [3204]" strokecolor="#004f5b [1604]" strokeweight="2pt"/>
            </w:pict>
          </mc:Fallback>
        </mc:AlternateContent>
      </w:r>
      <w:r w:rsidR="006936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97D80E" wp14:editId="714843E2">
                <wp:simplePos x="0" y="0"/>
                <wp:positionH relativeFrom="margin">
                  <wp:posOffset>2733675</wp:posOffset>
                </wp:positionH>
                <wp:positionV relativeFrom="paragraph">
                  <wp:posOffset>920115</wp:posOffset>
                </wp:positionV>
                <wp:extent cx="1362075" cy="504825"/>
                <wp:effectExtent l="0" t="0" r="28575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5D027" w14:textId="77777777" w:rsidR="006936B4" w:rsidRPr="006936B4" w:rsidRDefault="006936B4" w:rsidP="006936B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6936B4">
                              <w:rPr>
                                <w:b/>
                                <w:sz w:val="44"/>
                                <w:szCs w:val="4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7D80E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38" type="#_x0000_t109" style="position:absolute;left:0;text-align:left;margin-left:215.25pt;margin-top:72.45pt;width:107.25pt;height:39.7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" fillcolor="white [3201]" strokecolor="#1ab39f [3209]" strokeweight="2pt">
                <v:textbox>
                  <w:txbxContent>
                    <w:p w14:paraId="1775D027" w14:textId="77777777" w:rsidR="006936B4" w:rsidRPr="006936B4" w:rsidRDefault="006936B4" w:rsidP="006936B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6936B4">
                        <w:rPr>
                          <w:b/>
                          <w:sz w:val="44"/>
                          <w:szCs w:val="44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6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613B25" wp14:editId="3926F8FF">
                <wp:simplePos x="0" y="0"/>
                <wp:positionH relativeFrom="margin">
                  <wp:align>center</wp:align>
                </wp:positionH>
                <wp:positionV relativeFrom="paragraph">
                  <wp:posOffset>300990</wp:posOffset>
                </wp:positionV>
                <wp:extent cx="352425" cy="523875"/>
                <wp:effectExtent l="19050" t="0" r="28575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63F6C" id="Down Arrow 21" o:spid="_x0000_s1026" type="#_x0000_t67" style="position:absolute;margin-left:0;margin-top:23.7pt;width:27.75pt;height:41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" adj="14335" fillcolor="white [3201]" strokecolor="#1ab39f [3209]" strokeweight="2pt">
                <w10:wrap anchorx="margin"/>
              </v:shape>
            </w:pict>
          </mc:Fallback>
        </mc:AlternateContent>
      </w:r>
      <w:r w:rsidR="00C17900" w:rsidRPr="009E12BF">
        <w:br w:type="page"/>
      </w:r>
      <w:r w:rsidR="00E96762" w:rsidRPr="00426B13">
        <w:rPr>
          <w:rFonts w:ascii="Lucida Fax" w:eastAsiaTheme="minorHAnsi" w:hAnsi="Lucida Fax" w:cs="Arial"/>
          <w:b/>
          <w:i/>
          <w:color w:val="000000" w:themeColor="text1"/>
          <w:sz w:val="44"/>
        </w:rPr>
        <w:lastRenderedPageBreak/>
        <w:t>T</w:t>
      </w:r>
      <w:r w:rsidR="00426B13" w:rsidRPr="00426B13">
        <w:rPr>
          <w:rFonts w:ascii="Lucida Fax" w:eastAsiaTheme="minorHAnsi" w:hAnsi="Lucida Fax" w:cs="Arial"/>
          <w:b/>
          <w:i/>
          <w:color w:val="000000" w:themeColor="text1"/>
          <w:sz w:val="44"/>
        </w:rPr>
        <w:t>ask</w:t>
      </w:r>
      <w:r w:rsidR="0026024C" w:rsidRPr="00426B13">
        <w:rPr>
          <w:rFonts w:ascii="Lucida Fax" w:eastAsiaTheme="minorHAnsi" w:hAnsi="Lucida Fax" w:cs="Arial"/>
          <w:b/>
          <w:i/>
          <w:color w:val="000000" w:themeColor="text1"/>
          <w:sz w:val="44"/>
        </w:rPr>
        <w:t xml:space="preserve"> S</w:t>
      </w:r>
      <w:r w:rsidR="00426B13" w:rsidRPr="00426B13">
        <w:rPr>
          <w:rFonts w:ascii="Lucida Fax" w:eastAsiaTheme="minorHAnsi" w:hAnsi="Lucida Fax" w:cs="Arial"/>
          <w:b/>
          <w:i/>
          <w:color w:val="000000" w:themeColor="text1"/>
          <w:sz w:val="44"/>
        </w:rPr>
        <w:t>heet</w:t>
      </w:r>
    </w:p>
    <w:tbl>
      <w:tblPr>
        <w:tblStyle w:val="TableGrid"/>
        <w:tblpPr w:leftFromText="180" w:rightFromText="180" w:vertAnchor="text" w:horzAnchor="margin" w:tblpXSpec="center" w:tblpY="753"/>
        <w:tblW w:w="10790" w:type="dxa"/>
        <w:tblLook w:val="01E0" w:firstRow="1" w:lastRow="1" w:firstColumn="1" w:lastColumn="1" w:noHBand="0" w:noVBand="0"/>
      </w:tblPr>
      <w:tblGrid>
        <w:gridCol w:w="768"/>
        <w:gridCol w:w="2275"/>
        <w:gridCol w:w="903"/>
        <w:gridCol w:w="1017"/>
        <w:gridCol w:w="4805"/>
        <w:gridCol w:w="1022"/>
      </w:tblGrid>
      <w:tr w:rsidR="00EE4677" w:rsidRPr="00144584" w14:paraId="10B5FA13" w14:textId="77777777" w:rsidTr="00EE4677">
        <w:trPr>
          <w:trHeight w:hRule="exact" w:val="1454"/>
        </w:trPr>
        <w:tc>
          <w:tcPr>
            <w:tcW w:w="768" w:type="dxa"/>
            <w:vAlign w:val="center"/>
          </w:tcPr>
          <w:p w14:paraId="73879851" w14:textId="77777777" w:rsidR="00E96762" w:rsidRPr="00874685" w:rsidRDefault="009D6541" w:rsidP="00E96762">
            <w:pPr>
              <w:jc w:val="center"/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8"/>
              </w:rPr>
            </w:pPr>
            <w:proofErr w:type="spellStart"/>
            <w:r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8"/>
              </w:rPr>
              <w:t>S</w:t>
            </w:r>
            <w:r w:rsidR="00E96762" w:rsidRPr="00874685"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8"/>
              </w:rPr>
              <w:t>No</w:t>
            </w:r>
            <w:proofErr w:type="spellEnd"/>
            <w:r w:rsidR="00E96762" w:rsidRPr="00874685"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8"/>
              </w:rPr>
              <w:t>.</w:t>
            </w:r>
          </w:p>
        </w:tc>
        <w:tc>
          <w:tcPr>
            <w:tcW w:w="847" w:type="dxa"/>
            <w:vAlign w:val="center"/>
          </w:tcPr>
          <w:p w14:paraId="33EB4BE5" w14:textId="77777777" w:rsidR="00E96762" w:rsidRPr="00874685" w:rsidRDefault="00E96762" w:rsidP="00E96762">
            <w:pPr>
              <w:jc w:val="center"/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8"/>
              </w:rPr>
            </w:pPr>
            <w:r w:rsidRPr="00874685"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8"/>
              </w:rPr>
              <w:t>Task</w:t>
            </w:r>
          </w:p>
        </w:tc>
        <w:tc>
          <w:tcPr>
            <w:tcW w:w="2331" w:type="dxa"/>
            <w:vAlign w:val="center"/>
          </w:tcPr>
          <w:p w14:paraId="64CB5C64" w14:textId="77777777" w:rsidR="00E96762" w:rsidRPr="00EE4677" w:rsidRDefault="00E96762" w:rsidP="00E96762">
            <w:pPr>
              <w:jc w:val="center"/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</w:rPr>
            </w:pPr>
            <w:r w:rsidRPr="00EE4677"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</w:rPr>
              <w:t>Actual Start Date</w:t>
            </w:r>
          </w:p>
        </w:tc>
        <w:tc>
          <w:tcPr>
            <w:tcW w:w="1017" w:type="dxa"/>
            <w:vAlign w:val="center"/>
          </w:tcPr>
          <w:p w14:paraId="68A45E1D" w14:textId="77777777" w:rsidR="00E96762" w:rsidRPr="00874685" w:rsidRDefault="00E96762" w:rsidP="00E96762">
            <w:pPr>
              <w:jc w:val="center"/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8"/>
              </w:rPr>
            </w:pPr>
            <w:r w:rsidRPr="00874685"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8"/>
              </w:rPr>
              <w:t>Actual Days</w:t>
            </w:r>
          </w:p>
        </w:tc>
        <w:tc>
          <w:tcPr>
            <w:tcW w:w="4805" w:type="dxa"/>
            <w:vAlign w:val="center"/>
          </w:tcPr>
          <w:p w14:paraId="04BB6D0F" w14:textId="77777777" w:rsidR="00E96762" w:rsidRPr="00874685" w:rsidRDefault="00E96762" w:rsidP="00E96762">
            <w:pPr>
              <w:jc w:val="center"/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8"/>
              </w:rPr>
            </w:pPr>
            <w:r w:rsidRPr="00874685"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8"/>
              </w:rPr>
              <w:t>Team Mate Name</w:t>
            </w:r>
          </w:p>
        </w:tc>
        <w:tc>
          <w:tcPr>
            <w:tcW w:w="1022" w:type="dxa"/>
            <w:vAlign w:val="center"/>
          </w:tcPr>
          <w:p w14:paraId="255388DB" w14:textId="77777777" w:rsidR="00E96762" w:rsidRPr="00874685" w:rsidRDefault="00E96762" w:rsidP="00E96762">
            <w:pPr>
              <w:jc w:val="center"/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8"/>
              </w:rPr>
            </w:pPr>
            <w:r w:rsidRPr="00874685">
              <w:rPr>
                <w:rFonts w:ascii="Bookman Old Style" w:hAnsi="Bookman Old Style" w:cs="Times New Roman"/>
                <w:b/>
                <w:bCs/>
                <w:i/>
                <w:iCs/>
                <w:color w:val="0D0D0D" w:themeColor="text1" w:themeTint="F2"/>
                <w:sz w:val="28"/>
              </w:rPr>
              <w:t>Status</w:t>
            </w:r>
          </w:p>
        </w:tc>
      </w:tr>
      <w:tr w:rsidR="00EE4677" w:rsidRPr="00144584" w14:paraId="7EB99FE7" w14:textId="77777777" w:rsidTr="00EE4677">
        <w:trPr>
          <w:trHeight w:hRule="exact" w:val="1055"/>
        </w:trPr>
        <w:tc>
          <w:tcPr>
            <w:tcW w:w="768" w:type="dxa"/>
            <w:vAlign w:val="center"/>
          </w:tcPr>
          <w:p w14:paraId="30476D71" w14:textId="77777777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D54E8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847" w:type="dxa"/>
            <w:vAlign w:val="center"/>
          </w:tcPr>
          <w:p w14:paraId="3F3E46EA" w14:textId="77777777" w:rsidR="00E96762" w:rsidRPr="00CD54E8" w:rsidRDefault="00E96762" w:rsidP="00E96762">
            <w:pPr>
              <w:jc w:val="center"/>
              <w:rPr>
                <w:rFonts w:ascii="Lucida Fax" w:hAnsi="Lucida Fax" w:cs="Times New Roman"/>
                <w:color w:val="000000" w:themeColor="text1"/>
                <w:sz w:val="32"/>
                <w:szCs w:val="40"/>
              </w:rPr>
            </w:pPr>
            <w:r w:rsidRPr="00CD54E8">
              <w:rPr>
                <w:rFonts w:ascii="Lucida Fax" w:hAnsi="Lucida Fax" w:cs="Verdana"/>
                <w:color w:val="000000" w:themeColor="text1"/>
                <w:sz w:val="32"/>
                <w:szCs w:val="40"/>
              </w:rPr>
              <w:t>Analysis</w:t>
            </w:r>
          </w:p>
        </w:tc>
        <w:tc>
          <w:tcPr>
            <w:tcW w:w="2331" w:type="dxa"/>
            <w:vAlign w:val="center"/>
          </w:tcPr>
          <w:p w14:paraId="5333680E" w14:textId="4DD05C96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017" w:type="dxa"/>
            <w:vAlign w:val="center"/>
          </w:tcPr>
          <w:p w14:paraId="762BD43F" w14:textId="38C5DC2D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805" w:type="dxa"/>
            <w:vAlign w:val="center"/>
          </w:tcPr>
          <w:tbl>
            <w:tblPr>
              <w:tblW w:w="550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89"/>
            </w:tblGrid>
            <w:tr w:rsidR="009E0FD9" w14:paraId="6CBBD8F6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1142428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HAMZA MUSTAFA</w:t>
                  </w:r>
                </w:p>
              </w:tc>
            </w:tr>
            <w:tr w:rsidR="009E0FD9" w14:paraId="178724DC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D7F4BAD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HARIS HANIF</w:t>
                  </w:r>
                </w:p>
              </w:tc>
            </w:tr>
            <w:tr w:rsidR="009E0FD9" w14:paraId="5EC9E672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69DCCE3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SHAH MUHAMMAD WALI-UL- HAQUE</w:t>
                  </w:r>
                </w:p>
              </w:tc>
            </w:tr>
            <w:tr w:rsidR="009E0FD9" w14:paraId="7F840D16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29A9649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MUHAMMAD SHEHZAD</w:t>
                  </w:r>
                </w:p>
              </w:tc>
            </w:tr>
          </w:tbl>
          <w:p w14:paraId="17F61901" w14:textId="37FA7E87" w:rsidR="00E96762" w:rsidRPr="00CD54E8" w:rsidRDefault="00E96762" w:rsidP="00B73E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5729EEC3" w14:textId="77777777" w:rsidR="00E96762" w:rsidRPr="008A6E6B" w:rsidRDefault="00E96762" w:rsidP="00E96762">
            <w:pPr>
              <w:pStyle w:val="ListParagraph"/>
              <w:numPr>
                <w:ilvl w:val="0"/>
                <w:numId w:val="27"/>
              </w:num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EE4677" w:rsidRPr="00144584" w14:paraId="44010884" w14:textId="77777777" w:rsidTr="00EE4677">
        <w:trPr>
          <w:trHeight w:hRule="exact" w:val="1397"/>
        </w:trPr>
        <w:tc>
          <w:tcPr>
            <w:tcW w:w="768" w:type="dxa"/>
            <w:vAlign w:val="center"/>
          </w:tcPr>
          <w:p w14:paraId="323864CB" w14:textId="77777777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D54E8"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847" w:type="dxa"/>
            <w:vAlign w:val="center"/>
          </w:tcPr>
          <w:p w14:paraId="387F8D99" w14:textId="77777777" w:rsidR="00E96762" w:rsidRPr="00CD54E8" w:rsidRDefault="00E96762" w:rsidP="00E96762">
            <w:pPr>
              <w:pStyle w:val="ListParagraph"/>
              <w:ind w:left="0"/>
              <w:jc w:val="center"/>
              <w:rPr>
                <w:rFonts w:ascii="Lucida Fax" w:hAnsi="Lucida Fax" w:cs="Verdana"/>
                <w:color w:val="000000" w:themeColor="text1"/>
                <w:sz w:val="32"/>
                <w:szCs w:val="40"/>
              </w:rPr>
            </w:pPr>
            <w:r w:rsidRPr="00CD54E8">
              <w:rPr>
                <w:rFonts w:ascii="Lucida Fax" w:hAnsi="Lucida Fax" w:cs="Verdana"/>
                <w:color w:val="000000" w:themeColor="text1"/>
                <w:sz w:val="32"/>
                <w:szCs w:val="40"/>
              </w:rPr>
              <w:t>Design</w:t>
            </w:r>
          </w:p>
        </w:tc>
        <w:tc>
          <w:tcPr>
            <w:tcW w:w="2331" w:type="dxa"/>
            <w:vAlign w:val="center"/>
          </w:tcPr>
          <w:p w14:paraId="1067F5DC" w14:textId="4D7CC460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017" w:type="dxa"/>
            <w:vAlign w:val="center"/>
          </w:tcPr>
          <w:p w14:paraId="7F4FB323" w14:textId="416E1FC7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805" w:type="dxa"/>
            <w:vAlign w:val="center"/>
          </w:tcPr>
          <w:tbl>
            <w:tblPr>
              <w:tblW w:w="550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89"/>
            </w:tblGrid>
            <w:tr w:rsidR="009E0FD9" w14:paraId="3B5E48C0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EBCC855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HAMZA MUSTAFA</w:t>
                  </w:r>
                </w:p>
              </w:tc>
            </w:tr>
            <w:tr w:rsidR="009E0FD9" w14:paraId="157B2F82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B19BD2D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HARIS HANIF</w:t>
                  </w:r>
                </w:p>
              </w:tc>
            </w:tr>
            <w:tr w:rsidR="009E0FD9" w14:paraId="1CA18D5E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1DA3EA2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SHAH MUHAMMAD WALI-UL- HAQUE</w:t>
                  </w:r>
                </w:p>
              </w:tc>
            </w:tr>
            <w:tr w:rsidR="009E0FD9" w14:paraId="62E84BCD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CB911AE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MUHAMMAD SHEHZAD</w:t>
                  </w:r>
                </w:p>
              </w:tc>
            </w:tr>
          </w:tbl>
          <w:p w14:paraId="1A517BD8" w14:textId="72C52D4E" w:rsidR="00CD54E8" w:rsidRPr="00CD54E8" w:rsidRDefault="00CD54E8" w:rsidP="00B73E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022" w:type="dxa"/>
            <w:vAlign w:val="center"/>
          </w:tcPr>
          <w:p w14:paraId="4308CF2F" w14:textId="77777777" w:rsidR="00E96762" w:rsidRPr="008A6E6B" w:rsidRDefault="00E96762" w:rsidP="00E96762">
            <w:pPr>
              <w:pStyle w:val="ListParagraph"/>
              <w:numPr>
                <w:ilvl w:val="0"/>
                <w:numId w:val="27"/>
              </w:num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EE4677" w:rsidRPr="00144584" w14:paraId="202F0AF3" w14:textId="77777777" w:rsidTr="00EE4677">
        <w:trPr>
          <w:trHeight w:hRule="exact" w:val="1542"/>
        </w:trPr>
        <w:tc>
          <w:tcPr>
            <w:tcW w:w="768" w:type="dxa"/>
            <w:vAlign w:val="center"/>
          </w:tcPr>
          <w:p w14:paraId="76B08837" w14:textId="77777777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D54E8"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847" w:type="dxa"/>
            <w:vAlign w:val="center"/>
          </w:tcPr>
          <w:p w14:paraId="6D66A522" w14:textId="77777777" w:rsidR="00E96762" w:rsidRPr="00CD54E8" w:rsidRDefault="00E96762" w:rsidP="00E96762">
            <w:pPr>
              <w:pStyle w:val="ListParagraph"/>
              <w:ind w:left="0"/>
              <w:jc w:val="center"/>
              <w:rPr>
                <w:rFonts w:ascii="Lucida Fax" w:hAnsi="Lucida Fax" w:cs="Verdana"/>
                <w:color w:val="000000" w:themeColor="text1"/>
                <w:sz w:val="32"/>
                <w:szCs w:val="40"/>
              </w:rPr>
            </w:pPr>
            <w:r w:rsidRPr="00CD54E8">
              <w:rPr>
                <w:rFonts w:ascii="Lucida Fax" w:hAnsi="Lucida Fax" w:cs="Verdana"/>
                <w:color w:val="000000" w:themeColor="text1"/>
                <w:sz w:val="32"/>
                <w:szCs w:val="40"/>
              </w:rPr>
              <w:t>Development</w:t>
            </w:r>
          </w:p>
        </w:tc>
        <w:tc>
          <w:tcPr>
            <w:tcW w:w="2331" w:type="dxa"/>
            <w:vAlign w:val="center"/>
          </w:tcPr>
          <w:p w14:paraId="15D9ECA2" w14:textId="46868791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017" w:type="dxa"/>
            <w:vAlign w:val="center"/>
          </w:tcPr>
          <w:p w14:paraId="6457D040" w14:textId="34D09843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805" w:type="dxa"/>
            <w:vAlign w:val="center"/>
          </w:tcPr>
          <w:tbl>
            <w:tblPr>
              <w:tblW w:w="550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89"/>
            </w:tblGrid>
            <w:tr w:rsidR="009E0FD9" w14:paraId="25430EDE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BC08F36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HAMZA MUSTAFA</w:t>
                  </w:r>
                </w:p>
              </w:tc>
            </w:tr>
            <w:tr w:rsidR="009E0FD9" w14:paraId="06004BBA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89E250E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HARIS HANIF</w:t>
                  </w:r>
                </w:p>
              </w:tc>
            </w:tr>
            <w:tr w:rsidR="009E0FD9" w14:paraId="61E46045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465D68A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SHAH MUHAMMAD WALI-UL- HAQUE</w:t>
                  </w:r>
                </w:p>
              </w:tc>
            </w:tr>
            <w:tr w:rsidR="009E0FD9" w14:paraId="7E0A81FF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14E25BD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MUHAMMAD SHEHZAD</w:t>
                  </w:r>
                </w:p>
              </w:tc>
            </w:tr>
          </w:tbl>
          <w:p w14:paraId="1825D700" w14:textId="29FD5662" w:rsidR="00E96762" w:rsidRPr="00CD54E8" w:rsidRDefault="00E96762" w:rsidP="00B73E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7EB5D165" w14:textId="77777777" w:rsidR="00E96762" w:rsidRPr="008A6E6B" w:rsidRDefault="00E96762" w:rsidP="00E96762">
            <w:pPr>
              <w:pStyle w:val="ListParagraph"/>
              <w:numPr>
                <w:ilvl w:val="0"/>
                <w:numId w:val="27"/>
              </w:num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EE4677" w:rsidRPr="00144584" w14:paraId="25C669B6" w14:textId="77777777" w:rsidTr="00EE4677">
        <w:trPr>
          <w:trHeight w:hRule="exact" w:val="1096"/>
        </w:trPr>
        <w:tc>
          <w:tcPr>
            <w:tcW w:w="768" w:type="dxa"/>
            <w:vAlign w:val="center"/>
          </w:tcPr>
          <w:p w14:paraId="47C3DE79" w14:textId="77777777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D54E8"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847" w:type="dxa"/>
            <w:vAlign w:val="center"/>
          </w:tcPr>
          <w:p w14:paraId="403AABC3" w14:textId="77777777" w:rsidR="00E96762" w:rsidRPr="00CD54E8" w:rsidRDefault="00E96762" w:rsidP="00E96762">
            <w:pPr>
              <w:pStyle w:val="ListParagraph"/>
              <w:ind w:left="0"/>
              <w:jc w:val="center"/>
              <w:rPr>
                <w:rFonts w:ascii="Lucida Fax" w:hAnsi="Lucida Fax" w:cs="Verdana"/>
                <w:color w:val="000000" w:themeColor="text1"/>
                <w:sz w:val="32"/>
                <w:szCs w:val="40"/>
              </w:rPr>
            </w:pPr>
            <w:r w:rsidRPr="00CD54E8">
              <w:rPr>
                <w:rFonts w:ascii="Lucida Fax" w:hAnsi="Lucida Fax" w:cs="Verdana"/>
                <w:color w:val="000000" w:themeColor="text1"/>
                <w:sz w:val="32"/>
                <w:szCs w:val="40"/>
              </w:rPr>
              <w:t>Testing</w:t>
            </w:r>
          </w:p>
        </w:tc>
        <w:tc>
          <w:tcPr>
            <w:tcW w:w="2331" w:type="dxa"/>
            <w:vAlign w:val="center"/>
          </w:tcPr>
          <w:p w14:paraId="25DC2F95" w14:textId="320BA6B6" w:rsidR="00E96762" w:rsidRPr="00CD54E8" w:rsidRDefault="00E96762" w:rsidP="00F90A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017" w:type="dxa"/>
            <w:vAlign w:val="center"/>
          </w:tcPr>
          <w:p w14:paraId="0B1A3582" w14:textId="72334AFC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805" w:type="dxa"/>
            <w:vAlign w:val="center"/>
          </w:tcPr>
          <w:tbl>
            <w:tblPr>
              <w:tblW w:w="550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89"/>
            </w:tblGrid>
            <w:tr w:rsidR="009E0FD9" w14:paraId="251C5A26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3523DDF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HAMZA MUSTAFA</w:t>
                  </w:r>
                </w:p>
              </w:tc>
            </w:tr>
            <w:tr w:rsidR="009E0FD9" w14:paraId="638FF5CB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BBB17E1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HARIS HANIF</w:t>
                  </w:r>
                </w:p>
              </w:tc>
            </w:tr>
            <w:tr w:rsidR="009E0FD9" w14:paraId="25BF71A1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4D54B88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SHAH MUHAMMAD WALI-UL- HAQUE</w:t>
                  </w:r>
                </w:p>
              </w:tc>
            </w:tr>
            <w:tr w:rsidR="009E0FD9" w14:paraId="3CCB79EA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C77036E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MUHAMMAD SHEHZAD</w:t>
                  </w:r>
                </w:p>
              </w:tc>
            </w:tr>
          </w:tbl>
          <w:p w14:paraId="585B5E52" w14:textId="2D8A34A2" w:rsidR="00E96762" w:rsidRPr="00CD54E8" w:rsidRDefault="00E96762" w:rsidP="00B73E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443E516C" w14:textId="77777777" w:rsidR="00E96762" w:rsidRPr="008A6E6B" w:rsidRDefault="00E96762" w:rsidP="00E96762">
            <w:pPr>
              <w:pStyle w:val="ListParagraph"/>
              <w:numPr>
                <w:ilvl w:val="0"/>
                <w:numId w:val="27"/>
              </w:num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EE4677" w:rsidRPr="00144584" w14:paraId="35877983" w14:textId="77777777" w:rsidTr="00EE4677">
        <w:trPr>
          <w:trHeight w:hRule="exact" w:val="1136"/>
        </w:trPr>
        <w:tc>
          <w:tcPr>
            <w:tcW w:w="768" w:type="dxa"/>
            <w:vAlign w:val="center"/>
          </w:tcPr>
          <w:p w14:paraId="47D23DEA" w14:textId="77777777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D54E8"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847" w:type="dxa"/>
            <w:vAlign w:val="center"/>
          </w:tcPr>
          <w:p w14:paraId="679E08D5" w14:textId="77777777" w:rsidR="00E96762" w:rsidRPr="00CD54E8" w:rsidRDefault="00E96762" w:rsidP="00E96762">
            <w:pPr>
              <w:jc w:val="center"/>
              <w:rPr>
                <w:rFonts w:ascii="Lucida Fax" w:hAnsi="Lucida Fax" w:cs="Times New Roman"/>
                <w:color w:val="000000" w:themeColor="text1"/>
                <w:sz w:val="32"/>
                <w:szCs w:val="40"/>
              </w:rPr>
            </w:pPr>
            <w:r w:rsidRPr="00CD54E8">
              <w:rPr>
                <w:rFonts w:ascii="Lucida Fax" w:hAnsi="Lucida Fax" w:cs="Verdana"/>
                <w:color w:val="000000" w:themeColor="text1"/>
                <w:sz w:val="32"/>
                <w:szCs w:val="40"/>
              </w:rPr>
              <w:t>Documentation</w:t>
            </w:r>
          </w:p>
        </w:tc>
        <w:tc>
          <w:tcPr>
            <w:tcW w:w="2331" w:type="dxa"/>
            <w:vAlign w:val="center"/>
          </w:tcPr>
          <w:p w14:paraId="34C5B084" w14:textId="04075037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017" w:type="dxa"/>
            <w:vAlign w:val="center"/>
          </w:tcPr>
          <w:p w14:paraId="1F118954" w14:textId="78125427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805" w:type="dxa"/>
            <w:vAlign w:val="center"/>
          </w:tcPr>
          <w:tbl>
            <w:tblPr>
              <w:tblW w:w="550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89"/>
            </w:tblGrid>
            <w:tr w:rsidR="009E0FD9" w14:paraId="70A045BE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15FBB47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HAMZA MUSTAFA</w:t>
                  </w:r>
                </w:p>
              </w:tc>
            </w:tr>
            <w:tr w:rsidR="009E0FD9" w14:paraId="5A1AC4E3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FA077A5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HARIS HANIF</w:t>
                  </w:r>
                </w:p>
              </w:tc>
            </w:tr>
            <w:tr w:rsidR="009E0FD9" w14:paraId="3273F657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0003166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SHAH MUHAMMAD WALI-UL- HAQUE</w:t>
                  </w:r>
                </w:p>
              </w:tc>
            </w:tr>
            <w:tr w:rsidR="009E0FD9" w14:paraId="0B7A8B46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5BE2ABE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MUHAMMAD SHEHZAD</w:t>
                  </w:r>
                </w:p>
              </w:tc>
            </w:tr>
          </w:tbl>
          <w:p w14:paraId="650D45A7" w14:textId="7D485716" w:rsidR="00CD54E8" w:rsidRPr="00CD54E8" w:rsidRDefault="00CD54E8" w:rsidP="00B73E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4935F1BB" w14:textId="77777777" w:rsidR="00E96762" w:rsidRPr="008A6E6B" w:rsidRDefault="00E96762" w:rsidP="00E96762">
            <w:pPr>
              <w:pStyle w:val="ListParagraph"/>
              <w:numPr>
                <w:ilvl w:val="0"/>
                <w:numId w:val="27"/>
              </w:num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EE4677" w:rsidRPr="00144584" w14:paraId="5483D6BA" w14:textId="77777777" w:rsidTr="00EE4677">
        <w:trPr>
          <w:trHeight w:hRule="exact" w:val="1561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294D639E" w14:textId="77777777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D54E8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18F373C0" w14:textId="77777777" w:rsidR="00E96762" w:rsidRPr="00CD54E8" w:rsidRDefault="00E96762" w:rsidP="00E96762">
            <w:pPr>
              <w:jc w:val="center"/>
              <w:rPr>
                <w:rFonts w:ascii="Lucida Fax" w:hAnsi="Lucida Fax" w:cs="Times New Roman"/>
                <w:color w:val="000000" w:themeColor="text1"/>
                <w:sz w:val="32"/>
              </w:rPr>
            </w:pPr>
            <w:r w:rsidRPr="00CD54E8">
              <w:rPr>
                <w:rFonts w:ascii="Lucida Fax" w:hAnsi="Lucida Fax" w:cs="Verdana"/>
                <w:color w:val="000000" w:themeColor="text1"/>
                <w:sz w:val="32"/>
                <w:szCs w:val="44"/>
              </w:rPr>
              <w:t>Finalization</w:t>
            </w:r>
          </w:p>
        </w:tc>
        <w:tc>
          <w:tcPr>
            <w:tcW w:w="2331" w:type="dxa"/>
            <w:tcBorders>
              <w:bottom w:val="single" w:sz="4" w:space="0" w:color="auto"/>
            </w:tcBorders>
            <w:vAlign w:val="center"/>
          </w:tcPr>
          <w:p w14:paraId="4EAC4DF0" w14:textId="69E47701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14:paraId="4336CB13" w14:textId="7CB648C3" w:rsidR="00E96762" w:rsidRPr="00CD54E8" w:rsidRDefault="00E96762" w:rsidP="00E967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805" w:type="dxa"/>
            <w:tcBorders>
              <w:bottom w:val="single" w:sz="4" w:space="0" w:color="auto"/>
            </w:tcBorders>
            <w:vAlign w:val="center"/>
          </w:tcPr>
          <w:tbl>
            <w:tblPr>
              <w:tblW w:w="550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89"/>
            </w:tblGrid>
            <w:tr w:rsidR="009E0FD9" w14:paraId="1484E559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AAF5CB8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HAMZA MUSTAFA</w:t>
                  </w:r>
                </w:p>
              </w:tc>
            </w:tr>
            <w:tr w:rsidR="009E0FD9" w14:paraId="6828C8CC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95F4D64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HARIS HANIF</w:t>
                  </w:r>
                </w:p>
              </w:tc>
            </w:tr>
            <w:tr w:rsidR="009E0FD9" w14:paraId="0985CBEF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FAC2148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SHAH MUHAMMAD WALI-UL- HAQUE</w:t>
                  </w:r>
                </w:p>
              </w:tc>
            </w:tr>
            <w:tr w:rsidR="009E0FD9" w14:paraId="64783B70" w14:textId="77777777" w:rsidTr="00EE4677">
              <w:trPr>
                <w:trHeight w:val="258"/>
              </w:trPr>
              <w:tc>
                <w:tcPr>
                  <w:tcW w:w="5505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CED3E34" w14:textId="77777777" w:rsidR="009E0FD9" w:rsidRDefault="009E0FD9" w:rsidP="009E0FD9">
                  <w:pPr>
                    <w:framePr w:hSpace="180" w:wrap="around" w:vAnchor="text" w:hAnchor="margin" w:xAlign="center" w:y="753"/>
                    <w:spacing w:before="0" w:after="0" w:line="240" w:lineRule="auto"/>
                    <w:rPr>
                      <w:rFonts w:ascii="Helvetica" w:eastAsia="Times New Roman" w:hAnsi="Helvetica" w:cs="Arial"/>
                      <w:color w:val="222222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MUHAMMAD SHEHZAD</w:t>
                  </w:r>
                </w:p>
              </w:tc>
            </w:tr>
          </w:tbl>
          <w:p w14:paraId="751321D6" w14:textId="5EC9BFE3" w:rsidR="00E96762" w:rsidRPr="00CD54E8" w:rsidRDefault="00E96762" w:rsidP="00B73E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7A060893" w14:textId="77777777" w:rsidR="00E96762" w:rsidRPr="008A6E6B" w:rsidRDefault="00E96762" w:rsidP="00E96762">
            <w:pPr>
              <w:pStyle w:val="ListParagraph"/>
              <w:numPr>
                <w:ilvl w:val="0"/>
                <w:numId w:val="27"/>
              </w:num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</w:tbl>
    <w:p w14:paraId="60D189FD" w14:textId="77777777" w:rsidR="0026024C" w:rsidRDefault="0026024C" w:rsidP="0026024C">
      <w:pPr>
        <w:pStyle w:val="ListParagraph"/>
        <w:ind w:left="0"/>
        <w:rPr>
          <w:rFonts w:ascii="Arno Pro Caption" w:hAnsi="Arno Pro Caption"/>
          <w:b/>
          <w:smallCaps/>
          <w:sz w:val="48"/>
          <w:szCs w:val="48"/>
        </w:rPr>
      </w:pPr>
    </w:p>
    <w:p w14:paraId="61A7A8BE" w14:textId="77777777" w:rsidR="0026024C" w:rsidRDefault="0026024C">
      <w:pPr>
        <w:rPr>
          <w:rFonts w:asciiTheme="majorHAnsi" w:hAnsiTheme="majorHAnsi" w:cs="Times New Roman"/>
          <w:b/>
          <w:sz w:val="28"/>
        </w:rPr>
      </w:pPr>
    </w:p>
    <w:p w14:paraId="78016832" w14:textId="77777777" w:rsidR="00C17900" w:rsidRPr="00EC5663" w:rsidRDefault="00C17900" w:rsidP="00C17900">
      <w:pPr>
        <w:rPr>
          <w:rFonts w:asciiTheme="majorHAnsi" w:hAnsiTheme="majorHAnsi" w:cs="Times New Roman"/>
          <w:b/>
          <w:sz w:val="28"/>
        </w:rPr>
      </w:pPr>
    </w:p>
    <w:p w14:paraId="69074AEF" w14:textId="77777777" w:rsidR="0026024C" w:rsidRDefault="0026024C">
      <w:pPr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br w:type="page"/>
      </w:r>
    </w:p>
    <w:p w14:paraId="57D2ADEE" w14:textId="77777777" w:rsidR="000C7A9B" w:rsidRPr="00426B13" w:rsidRDefault="0085609A" w:rsidP="0026024C">
      <w:pPr>
        <w:jc w:val="center"/>
        <w:rPr>
          <w:rFonts w:ascii="Lucida Fax" w:hAnsi="Lucida Fax" w:cs="Arial"/>
          <w:b/>
          <w:i/>
          <w:iCs/>
          <w:color w:val="000000" w:themeColor="text1"/>
          <w:sz w:val="32"/>
          <w:szCs w:val="22"/>
        </w:rPr>
      </w:pPr>
      <w:r w:rsidRPr="00426B13">
        <w:rPr>
          <w:rFonts w:ascii="Lucida Fax" w:hAnsi="Lucida Fax" w:cs="Arial"/>
          <w:b/>
          <w:i/>
          <w:iCs/>
          <w:color w:val="000000" w:themeColor="text1"/>
          <w:sz w:val="32"/>
          <w:szCs w:val="22"/>
        </w:rPr>
        <w:lastRenderedPageBreak/>
        <w:t>SNAPSHOTS OF HOME PAGE</w:t>
      </w:r>
    </w:p>
    <w:p w14:paraId="48676E02" w14:textId="00A35BB6" w:rsidR="0085609A" w:rsidRDefault="0085609A" w:rsidP="0085609A">
      <w:pPr>
        <w:jc w:val="center"/>
        <w:rPr>
          <w:rFonts w:ascii="Lucida Fax" w:hAnsi="Lucida Fax" w:cs="Arial"/>
          <w:b/>
          <w:i/>
          <w:iCs/>
          <w:sz w:val="28"/>
          <w:szCs w:val="22"/>
        </w:rPr>
      </w:pPr>
    </w:p>
    <w:p w14:paraId="42F427CE" w14:textId="53B1F025" w:rsidR="0085609A" w:rsidRPr="0085609A" w:rsidRDefault="0085609A" w:rsidP="0085609A">
      <w:pPr>
        <w:jc w:val="center"/>
        <w:rPr>
          <w:rFonts w:ascii="Lucida Fax" w:hAnsi="Lucida Fax" w:cs="Arial"/>
          <w:b/>
          <w:i/>
          <w:iCs/>
          <w:sz w:val="28"/>
          <w:szCs w:val="22"/>
        </w:rPr>
      </w:pPr>
      <w:bookmarkStart w:id="0" w:name="_GoBack"/>
      <w:bookmarkEnd w:id="0"/>
    </w:p>
    <w:p w14:paraId="2BA7E4F3" w14:textId="77777777" w:rsidR="001450B9" w:rsidRPr="005419B5" w:rsidRDefault="001450B9" w:rsidP="0085609A">
      <w:pPr>
        <w:ind w:left="360"/>
        <w:jc w:val="center"/>
        <w:rPr>
          <w:rFonts w:asciiTheme="majorHAnsi" w:hAnsiTheme="majorHAnsi"/>
          <w:b/>
          <w:noProof/>
          <w:color w:val="auto"/>
          <w:sz w:val="32"/>
          <w:lang w:eastAsia="en-US"/>
        </w:rPr>
      </w:pPr>
    </w:p>
    <w:sectPr w:rsidR="001450B9" w:rsidRPr="005419B5" w:rsidSect="004C6B33"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20" w:footer="720" w:gutter="0"/>
      <w:pgBorders w:offsetFrom="page">
        <w:top w:val="thinThickThinSmallGap" w:sz="36" w:space="24" w:color="002060"/>
        <w:left w:val="thinThickThinSmallGap" w:sz="36" w:space="24" w:color="002060"/>
        <w:bottom w:val="thinThickThinSmallGap" w:sz="36" w:space="24" w:color="002060"/>
        <w:right w:val="thinThickThinSmallGap" w:sz="36" w:space="24" w:color="00206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7464C" w14:textId="77777777" w:rsidR="00B87324" w:rsidRDefault="00B87324">
      <w:pPr>
        <w:spacing w:before="0" w:after="0" w:line="240" w:lineRule="auto"/>
      </w:pPr>
      <w:r>
        <w:separator/>
      </w:r>
    </w:p>
  </w:endnote>
  <w:endnote w:type="continuationSeparator" w:id="0">
    <w:p w14:paraId="440B2738" w14:textId="77777777" w:rsidR="00B87324" w:rsidRDefault="00B873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no Pro Caption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819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EB463A" w14:textId="77777777" w:rsidR="0085609A" w:rsidRDefault="008560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EBB" w:rsidRPr="00486EBB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F1E042" w14:textId="77777777" w:rsidR="00017946" w:rsidRDefault="00017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EB7DC" w14:textId="77777777" w:rsidR="00B87324" w:rsidRDefault="00B87324">
      <w:pPr>
        <w:spacing w:before="0" w:after="0" w:line="240" w:lineRule="auto"/>
      </w:pPr>
      <w:r>
        <w:separator/>
      </w:r>
    </w:p>
  </w:footnote>
  <w:footnote w:type="continuationSeparator" w:id="0">
    <w:p w14:paraId="65A87807" w14:textId="77777777" w:rsidR="00B87324" w:rsidRDefault="00B873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93811" w14:textId="77777777" w:rsidR="004C6B33" w:rsidRPr="004C6B33" w:rsidRDefault="004C6B33" w:rsidP="004C6B33">
    <w:pPr>
      <w:pStyle w:val="Header"/>
      <w:tabs>
        <w:tab w:val="center" w:pos="4680"/>
        <w:tab w:val="right" w:pos="9360"/>
      </w:tabs>
      <w:ind w:right="640"/>
      <w:rPr>
        <w:rFonts w:ascii="Adobe Heiti Std R" w:eastAsia="Adobe Heiti Std R" w:hAnsi="Adobe Heiti Std R" w:cs="Arial Unicode MS"/>
        <w:b/>
        <w:i/>
        <w:color w:val="425EA9" w:themeColor="accent5" w:themeShade="BF"/>
        <w:sz w:val="2"/>
        <w:szCs w:val="2"/>
      </w:rPr>
    </w:pPr>
  </w:p>
  <w:p w14:paraId="34C8E56E" w14:textId="77777777" w:rsidR="004C6B33" w:rsidRDefault="004C6B33" w:rsidP="004C6B33">
    <w:pPr>
      <w:pStyle w:val="Header"/>
      <w:tabs>
        <w:tab w:val="center" w:pos="4680"/>
        <w:tab w:val="right" w:pos="9360"/>
      </w:tabs>
      <w:jc w:val="right"/>
      <w:rPr>
        <w:rFonts w:ascii="Adobe Heiti Std R" w:eastAsia="Adobe Heiti Std R" w:hAnsi="Adobe Heiti Std R" w:cs="Arial Unicode MS"/>
        <w:b/>
        <w:i/>
        <w:color w:val="425EA9" w:themeColor="accent5" w:themeShade="BF"/>
        <w:sz w:val="32"/>
        <w:szCs w:val="32"/>
      </w:rPr>
    </w:pPr>
    <w:r>
      <w:rPr>
        <w:rFonts w:ascii="Adobe Heiti Std R" w:eastAsia="Adobe Heiti Std R" w:hAnsi="Adobe Heiti Std R" w:cs="Arial Unicode MS"/>
        <w:b/>
        <w:i/>
        <w:noProof/>
        <w:color w:val="425EA9" w:themeColor="accent5" w:themeShade="BF"/>
        <w:sz w:val="32"/>
        <w:szCs w:val="32"/>
        <w:lang w:eastAsia="en-US"/>
      </w:rPr>
      <w:drawing>
        <wp:inline distT="0" distB="0" distL="0" distR="0" wp14:anchorId="54ABAA24" wp14:editId="58AB1200">
          <wp:extent cx="2673116" cy="642576"/>
          <wp:effectExtent l="0" t="0" r="0" b="571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ptech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3116" cy="6425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166D2D" w14:textId="77777777" w:rsidR="004C6B33" w:rsidRPr="004C6B33" w:rsidRDefault="002520FE" w:rsidP="004C6B33">
    <w:pPr>
      <w:pStyle w:val="Header"/>
      <w:tabs>
        <w:tab w:val="center" w:pos="4680"/>
        <w:tab w:val="right" w:pos="9360"/>
      </w:tabs>
      <w:jc w:val="right"/>
      <w:rPr>
        <w:rFonts w:ascii="Adobe Heiti Std R" w:eastAsia="Adobe Heiti Std R" w:hAnsi="Adobe Heiti Std R" w:cs="Arial Unicode MS"/>
        <w:b/>
        <w:i/>
        <w:color w:val="425EA9" w:themeColor="accent5" w:themeShade="BF"/>
        <w:sz w:val="32"/>
        <w:szCs w:val="32"/>
      </w:rPr>
    </w:pPr>
    <w:r>
      <w:rPr>
        <w:rFonts w:ascii="Adobe Heiti Std R" w:eastAsia="Adobe Heiti Std R" w:hAnsi="Adobe Heiti Std R" w:cs="Arial Unicode MS"/>
        <w:b/>
        <w:i/>
        <w:color w:val="425EA9" w:themeColor="accent5" w:themeShade="BF"/>
        <w:sz w:val="32"/>
        <w:szCs w:val="32"/>
      </w:rPr>
      <w:t>Music World</w:t>
    </w:r>
    <w:r w:rsidR="004C6B33">
      <w:rPr>
        <w:rFonts w:ascii="Adobe Heiti Std R" w:eastAsia="Adobe Heiti Std R" w:hAnsi="Adobe Heiti Std R" w:cs="Arial Unicode MS"/>
        <w:b/>
        <w:i/>
        <w:color w:val="425EA9" w:themeColor="accent5" w:themeShade="BF"/>
        <w:sz w:val="32"/>
        <w:szCs w:val="32"/>
      </w:rPr>
      <w:t xml:space="preserve"> </w:t>
    </w:r>
    <w:r w:rsidR="004C6B33">
      <w:rPr>
        <w:rFonts w:ascii="Adobe Heiti Std R" w:eastAsia="Adobe Heiti Std R" w:hAnsi="Adobe Heiti Std R" w:cs="Arial Unicode MS"/>
        <w:b/>
        <w:iCs/>
        <w:color w:val="425EA9" w:themeColor="accent5" w:themeShade="BF"/>
        <w:sz w:val="32"/>
        <w:szCs w:val="32"/>
      </w:rPr>
      <w:t>|</w:t>
    </w:r>
    <w:proofErr w:type="spellStart"/>
    <w:r w:rsidR="004C6B33">
      <w:rPr>
        <w:rFonts w:ascii="Adobe Heiti Std R" w:eastAsia="Adobe Heiti Std R" w:hAnsi="Adobe Heiti Std R" w:cs="Arial Unicode MS"/>
        <w:b/>
        <w:i/>
        <w:color w:val="425EA9" w:themeColor="accent5" w:themeShade="BF"/>
        <w:sz w:val="32"/>
        <w:szCs w:val="32"/>
      </w:rPr>
      <w:t>eProject</w:t>
    </w:r>
    <w:proofErr w:type="spellEnd"/>
    <w:r w:rsidR="004C6B33">
      <w:rPr>
        <w:rFonts w:ascii="Adobe Heiti Std R" w:eastAsia="Adobe Heiti Std R" w:hAnsi="Adobe Heiti Std R" w:cs="Arial Unicode MS"/>
        <w:b/>
        <w:i/>
        <w:color w:val="425EA9" w:themeColor="accent5" w:themeShade="BF"/>
        <w:sz w:val="32"/>
        <w:szCs w:val="32"/>
      </w:rPr>
      <w:t xml:space="preserve"> Documentation</w:t>
    </w:r>
    <w:r w:rsidR="004C6B33" w:rsidRPr="00DE7ED5">
      <w:rPr>
        <w:rFonts w:ascii="Adobe Heiti Std R" w:eastAsia="Adobe Heiti Std R" w:hAnsi="Adobe Heiti Std R" w:cs="Arial Unicode MS"/>
        <w:b/>
        <w:i/>
        <w:color w:val="007789" w:themeColor="accent1" w:themeShade="BF"/>
        <w:sz w:val="28"/>
        <w:szCs w:val="28"/>
        <w:lang w:eastAsia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DEACB" w14:textId="77777777" w:rsidR="004C6B33" w:rsidRPr="004C6B33" w:rsidRDefault="004C6B33" w:rsidP="004C6B33">
    <w:pPr>
      <w:pStyle w:val="Header"/>
      <w:tabs>
        <w:tab w:val="center" w:pos="4680"/>
        <w:tab w:val="right" w:pos="9360"/>
      </w:tabs>
      <w:ind w:right="640"/>
      <w:rPr>
        <w:rFonts w:ascii="Adobe Heiti Std R" w:eastAsia="Adobe Heiti Std R" w:hAnsi="Adobe Heiti Std R" w:cs="Arial Unicode MS"/>
        <w:b/>
        <w:i/>
        <w:color w:val="425EA9" w:themeColor="accent5" w:themeShade="BF"/>
        <w:sz w:val="2"/>
        <w:szCs w:val="2"/>
      </w:rPr>
    </w:pPr>
  </w:p>
  <w:p w14:paraId="7C550D70" w14:textId="77777777" w:rsidR="004C6B33" w:rsidRDefault="004C6B33" w:rsidP="004C6B33">
    <w:pPr>
      <w:pStyle w:val="Header"/>
      <w:tabs>
        <w:tab w:val="center" w:pos="4680"/>
        <w:tab w:val="right" w:pos="9360"/>
      </w:tabs>
      <w:jc w:val="right"/>
      <w:rPr>
        <w:rFonts w:ascii="Adobe Heiti Std R" w:eastAsia="Adobe Heiti Std R" w:hAnsi="Adobe Heiti Std R" w:cs="Arial Unicode MS"/>
        <w:b/>
        <w:i/>
        <w:color w:val="425EA9" w:themeColor="accent5" w:themeShade="BF"/>
        <w:sz w:val="32"/>
        <w:szCs w:val="32"/>
      </w:rPr>
    </w:pPr>
    <w:r>
      <w:rPr>
        <w:rFonts w:ascii="Adobe Heiti Std R" w:eastAsia="Adobe Heiti Std R" w:hAnsi="Adobe Heiti Std R" w:cs="Arial Unicode MS"/>
        <w:b/>
        <w:i/>
        <w:noProof/>
        <w:color w:val="425EA9" w:themeColor="accent5" w:themeShade="BF"/>
        <w:sz w:val="32"/>
        <w:szCs w:val="32"/>
        <w:lang w:eastAsia="en-US"/>
      </w:rPr>
      <w:drawing>
        <wp:inline distT="0" distB="0" distL="0" distR="0" wp14:anchorId="35DE6B8F" wp14:editId="30D11375">
          <wp:extent cx="2673116" cy="642576"/>
          <wp:effectExtent l="0" t="0" r="0" b="571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ptech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3116" cy="6425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F17B85" w14:textId="77777777" w:rsidR="00165457" w:rsidRPr="004C6B33" w:rsidRDefault="002520FE" w:rsidP="004C6B33">
    <w:pPr>
      <w:pStyle w:val="Header"/>
      <w:tabs>
        <w:tab w:val="center" w:pos="4680"/>
        <w:tab w:val="right" w:pos="9360"/>
      </w:tabs>
      <w:jc w:val="right"/>
      <w:rPr>
        <w:rFonts w:ascii="Adobe Heiti Std R" w:eastAsia="Adobe Heiti Std R" w:hAnsi="Adobe Heiti Std R" w:cs="Arial Unicode MS"/>
        <w:b/>
        <w:i/>
        <w:color w:val="425EA9" w:themeColor="accent5" w:themeShade="BF"/>
        <w:sz w:val="32"/>
        <w:szCs w:val="32"/>
      </w:rPr>
    </w:pPr>
    <w:r>
      <w:rPr>
        <w:rFonts w:ascii="Adobe Heiti Std R" w:eastAsia="Adobe Heiti Std R" w:hAnsi="Adobe Heiti Std R" w:cs="Arial Unicode MS"/>
        <w:b/>
        <w:i/>
        <w:color w:val="425EA9" w:themeColor="accent5" w:themeShade="BF"/>
        <w:sz w:val="32"/>
        <w:szCs w:val="32"/>
      </w:rPr>
      <w:t>Music World</w:t>
    </w:r>
    <w:r w:rsidR="004C6B33">
      <w:rPr>
        <w:rFonts w:ascii="Adobe Heiti Std R" w:eastAsia="Adobe Heiti Std R" w:hAnsi="Adobe Heiti Std R" w:cs="Arial Unicode MS"/>
        <w:b/>
        <w:i/>
        <w:color w:val="425EA9" w:themeColor="accent5" w:themeShade="BF"/>
        <w:sz w:val="32"/>
        <w:szCs w:val="32"/>
      </w:rPr>
      <w:t xml:space="preserve"> </w:t>
    </w:r>
    <w:r w:rsidR="004C6B33">
      <w:rPr>
        <w:rFonts w:ascii="Adobe Heiti Std R" w:eastAsia="Adobe Heiti Std R" w:hAnsi="Adobe Heiti Std R" w:cs="Arial Unicode MS"/>
        <w:b/>
        <w:iCs/>
        <w:color w:val="425EA9" w:themeColor="accent5" w:themeShade="BF"/>
        <w:sz w:val="32"/>
        <w:szCs w:val="32"/>
      </w:rPr>
      <w:t>|</w:t>
    </w:r>
    <w:proofErr w:type="spellStart"/>
    <w:r w:rsidR="004C6B33">
      <w:rPr>
        <w:rFonts w:ascii="Adobe Heiti Std R" w:eastAsia="Adobe Heiti Std R" w:hAnsi="Adobe Heiti Std R" w:cs="Arial Unicode MS"/>
        <w:b/>
        <w:i/>
        <w:color w:val="425EA9" w:themeColor="accent5" w:themeShade="BF"/>
        <w:sz w:val="32"/>
        <w:szCs w:val="32"/>
      </w:rPr>
      <w:t>eProject</w:t>
    </w:r>
    <w:proofErr w:type="spellEnd"/>
    <w:r w:rsidR="004C6B33">
      <w:rPr>
        <w:rFonts w:ascii="Adobe Heiti Std R" w:eastAsia="Adobe Heiti Std R" w:hAnsi="Adobe Heiti Std R" w:cs="Arial Unicode MS"/>
        <w:b/>
        <w:i/>
        <w:color w:val="425EA9" w:themeColor="accent5" w:themeShade="BF"/>
        <w:sz w:val="32"/>
        <w:szCs w:val="32"/>
      </w:rPr>
      <w:t xml:space="preserve"> Documentation</w:t>
    </w:r>
    <w:r w:rsidR="004C6B33" w:rsidRPr="00DE7ED5">
      <w:rPr>
        <w:rFonts w:ascii="Adobe Heiti Std R" w:eastAsia="Adobe Heiti Std R" w:hAnsi="Adobe Heiti Std R" w:cs="Arial Unicode MS"/>
        <w:b/>
        <w:i/>
        <w:color w:val="007789" w:themeColor="accent1" w:themeShade="BF"/>
        <w:sz w:val="28"/>
        <w:szCs w:val="28"/>
        <w:lang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297597"/>
    <w:multiLevelType w:val="hybridMultilevel"/>
    <w:tmpl w:val="C23068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447D6D"/>
    <w:multiLevelType w:val="hybridMultilevel"/>
    <w:tmpl w:val="B65A4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74DF5"/>
    <w:multiLevelType w:val="hybridMultilevel"/>
    <w:tmpl w:val="339C69AA"/>
    <w:lvl w:ilvl="0" w:tplc="EF3EB480">
      <w:numFmt w:val="bullet"/>
      <w:lvlText w:val=""/>
      <w:lvlJc w:val="left"/>
      <w:pPr>
        <w:ind w:left="720" w:hanging="360"/>
      </w:pPr>
      <w:rPr>
        <w:rFonts w:ascii="Constantia" w:eastAsiaTheme="minorHAnsi" w:hAnsi="Constantia" w:cstheme="minorBidi" w:hint="default"/>
        <w:color w:val="595959" w:themeColor="text1" w:themeTint="A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12097"/>
    <w:multiLevelType w:val="hybridMultilevel"/>
    <w:tmpl w:val="E27A0E6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0B6420AA"/>
    <w:multiLevelType w:val="hybridMultilevel"/>
    <w:tmpl w:val="B1AC9BC4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117D2254"/>
    <w:multiLevelType w:val="hybridMultilevel"/>
    <w:tmpl w:val="52247FA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4D84AB4"/>
    <w:multiLevelType w:val="hybridMultilevel"/>
    <w:tmpl w:val="6524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52F88"/>
    <w:multiLevelType w:val="hybridMultilevel"/>
    <w:tmpl w:val="80CEFE4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C546B40"/>
    <w:multiLevelType w:val="hybridMultilevel"/>
    <w:tmpl w:val="2D42A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47009"/>
    <w:multiLevelType w:val="hybridMultilevel"/>
    <w:tmpl w:val="9B94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F7F19"/>
    <w:multiLevelType w:val="hybridMultilevel"/>
    <w:tmpl w:val="63565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F6581"/>
    <w:multiLevelType w:val="hybridMultilevel"/>
    <w:tmpl w:val="733417BE"/>
    <w:lvl w:ilvl="0" w:tplc="CA26A5C2">
      <w:numFmt w:val="bullet"/>
      <w:lvlText w:val=""/>
      <w:lvlJc w:val="left"/>
      <w:pPr>
        <w:ind w:left="720" w:hanging="360"/>
      </w:pPr>
      <w:rPr>
        <w:rFonts w:ascii="Lucida Fax" w:eastAsiaTheme="minorHAnsi" w:hAnsi="Lucida Fax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E68F9"/>
    <w:multiLevelType w:val="hybridMultilevel"/>
    <w:tmpl w:val="C9F8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27B99"/>
    <w:multiLevelType w:val="hybridMultilevel"/>
    <w:tmpl w:val="05D652A0"/>
    <w:lvl w:ilvl="0" w:tplc="B4C4796E">
      <w:numFmt w:val="bullet"/>
      <w:lvlText w:val="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3216E"/>
    <w:multiLevelType w:val="hybridMultilevel"/>
    <w:tmpl w:val="D826E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F3BD3"/>
    <w:multiLevelType w:val="hybridMultilevel"/>
    <w:tmpl w:val="AD6C9FC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2F654F"/>
    <w:multiLevelType w:val="hybridMultilevel"/>
    <w:tmpl w:val="9F7A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A417B"/>
    <w:multiLevelType w:val="hybridMultilevel"/>
    <w:tmpl w:val="A0C6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E7BBA"/>
    <w:multiLevelType w:val="hybridMultilevel"/>
    <w:tmpl w:val="E90286D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72C37B3"/>
    <w:multiLevelType w:val="hybridMultilevel"/>
    <w:tmpl w:val="2806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402A4"/>
    <w:multiLevelType w:val="hybridMultilevel"/>
    <w:tmpl w:val="E6F4C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74B98"/>
    <w:multiLevelType w:val="hybridMultilevel"/>
    <w:tmpl w:val="9AD41DCE"/>
    <w:lvl w:ilvl="0" w:tplc="F9B41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32459"/>
    <w:multiLevelType w:val="hybridMultilevel"/>
    <w:tmpl w:val="3C62D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6068E"/>
    <w:multiLevelType w:val="hybridMultilevel"/>
    <w:tmpl w:val="2D5CA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01ECA"/>
    <w:multiLevelType w:val="hybridMultilevel"/>
    <w:tmpl w:val="B900B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A230E"/>
    <w:multiLevelType w:val="hybridMultilevel"/>
    <w:tmpl w:val="05B0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6B2"/>
    <w:multiLevelType w:val="hybridMultilevel"/>
    <w:tmpl w:val="7658A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DB2D5E"/>
    <w:multiLevelType w:val="hybridMultilevel"/>
    <w:tmpl w:val="16A04D4C"/>
    <w:lvl w:ilvl="0" w:tplc="B4C4796E">
      <w:numFmt w:val="bullet"/>
      <w:lvlText w:val="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A52FEB"/>
    <w:multiLevelType w:val="hybridMultilevel"/>
    <w:tmpl w:val="19064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1649F"/>
    <w:multiLevelType w:val="hybridMultilevel"/>
    <w:tmpl w:val="E898A0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2" w15:restartNumberingAfterBreak="0">
    <w:nsid w:val="63EE6A53"/>
    <w:multiLevelType w:val="hybridMultilevel"/>
    <w:tmpl w:val="8AAEA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47"/>
    <w:multiLevelType w:val="hybridMultilevel"/>
    <w:tmpl w:val="944227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7593F"/>
    <w:multiLevelType w:val="hybridMultilevel"/>
    <w:tmpl w:val="26281484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5" w15:restartNumberingAfterBreak="0">
    <w:nsid w:val="6FBF4FF1"/>
    <w:multiLevelType w:val="hybridMultilevel"/>
    <w:tmpl w:val="2FF68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CE7AB4"/>
    <w:multiLevelType w:val="hybridMultilevel"/>
    <w:tmpl w:val="29D4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6A4B61"/>
    <w:multiLevelType w:val="hybridMultilevel"/>
    <w:tmpl w:val="103AF5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458E9"/>
    <w:multiLevelType w:val="hybridMultilevel"/>
    <w:tmpl w:val="5DE6984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1" w15:restartNumberingAfterBreak="0">
    <w:nsid w:val="7FBE6F30"/>
    <w:multiLevelType w:val="hybridMultilevel"/>
    <w:tmpl w:val="949CC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36"/>
  </w:num>
  <w:num w:numId="10">
    <w:abstractNumId w:val="37"/>
  </w:num>
  <w:num w:numId="11">
    <w:abstractNumId w:val="10"/>
  </w:num>
  <w:num w:numId="12">
    <w:abstractNumId w:val="28"/>
  </w:num>
  <w:num w:numId="13">
    <w:abstractNumId w:val="20"/>
  </w:num>
  <w:num w:numId="14">
    <w:abstractNumId w:val="17"/>
  </w:num>
  <w:num w:numId="15">
    <w:abstractNumId w:val="25"/>
  </w:num>
  <w:num w:numId="16">
    <w:abstractNumId w:val="30"/>
  </w:num>
  <w:num w:numId="17">
    <w:abstractNumId w:val="39"/>
  </w:num>
  <w:num w:numId="18">
    <w:abstractNumId w:val="24"/>
  </w:num>
  <w:num w:numId="19">
    <w:abstractNumId w:val="22"/>
  </w:num>
  <w:num w:numId="20">
    <w:abstractNumId w:val="23"/>
  </w:num>
  <w:num w:numId="21">
    <w:abstractNumId w:val="6"/>
  </w:num>
  <w:num w:numId="22">
    <w:abstractNumId w:val="35"/>
  </w:num>
  <w:num w:numId="23">
    <w:abstractNumId w:val="9"/>
  </w:num>
  <w:num w:numId="24">
    <w:abstractNumId w:val="12"/>
  </w:num>
  <w:num w:numId="25">
    <w:abstractNumId w:val="41"/>
  </w:num>
  <w:num w:numId="26">
    <w:abstractNumId w:val="5"/>
  </w:num>
  <w:num w:numId="27">
    <w:abstractNumId w:val="33"/>
  </w:num>
  <w:num w:numId="28">
    <w:abstractNumId w:val="38"/>
  </w:num>
  <w:num w:numId="29">
    <w:abstractNumId w:val="27"/>
  </w:num>
  <w:num w:numId="30">
    <w:abstractNumId w:val="14"/>
  </w:num>
  <w:num w:numId="31">
    <w:abstractNumId w:val="11"/>
  </w:num>
  <w:num w:numId="32">
    <w:abstractNumId w:val="7"/>
  </w:num>
  <w:num w:numId="33">
    <w:abstractNumId w:val="31"/>
  </w:num>
  <w:num w:numId="34">
    <w:abstractNumId w:val="40"/>
  </w:num>
  <w:num w:numId="35">
    <w:abstractNumId w:val="34"/>
  </w:num>
  <w:num w:numId="36">
    <w:abstractNumId w:val="18"/>
  </w:num>
  <w:num w:numId="37">
    <w:abstractNumId w:val="16"/>
  </w:num>
  <w:num w:numId="38">
    <w:abstractNumId w:val="29"/>
  </w:num>
  <w:num w:numId="39">
    <w:abstractNumId w:val="15"/>
  </w:num>
  <w:num w:numId="40">
    <w:abstractNumId w:val="19"/>
  </w:num>
  <w:num w:numId="41">
    <w:abstractNumId w:val="21"/>
  </w:num>
  <w:num w:numId="42">
    <w:abstractNumId w:val="8"/>
  </w:num>
  <w:num w:numId="43">
    <w:abstractNumId w:val="32"/>
  </w:num>
  <w:num w:numId="44">
    <w:abstractNumId w:val="13"/>
  </w:num>
  <w:num w:numId="45">
    <w:abstractNumId w:val="26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8B8"/>
    <w:rsid w:val="0000458F"/>
    <w:rsid w:val="00012D20"/>
    <w:rsid w:val="00017946"/>
    <w:rsid w:val="00096FCC"/>
    <w:rsid w:val="000B6B6F"/>
    <w:rsid w:val="000C7A9B"/>
    <w:rsid w:val="000F6806"/>
    <w:rsid w:val="000F7926"/>
    <w:rsid w:val="001120BA"/>
    <w:rsid w:val="001450B9"/>
    <w:rsid w:val="0014690A"/>
    <w:rsid w:val="00165457"/>
    <w:rsid w:val="001A2207"/>
    <w:rsid w:val="001B5745"/>
    <w:rsid w:val="00204A25"/>
    <w:rsid w:val="0023577F"/>
    <w:rsid w:val="002520FE"/>
    <w:rsid w:val="0026024C"/>
    <w:rsid w:val="00271963"/>
    <w:rsid w:val="002910F7"/>
    <w:rsid w:val="002A1551"/>
    <w:rsid w:val="002A436F"/>
    <w:rsid w:val="002C5E5E"/>
    <w:rsid w:val="002F41FD"/>
    <w:rsid w:val="00315CF7"/>
    <w:rsid w:val="0035438A"/>
    <w:rsid w:val="00365FC6"/>
    <w:rsid w:val="00396202"/>
    <w:rsid w:val="004156D0"/>
    <w:rsid w:val="00426B13"/>
    <w:rsid w:val="00486EBB"/>
    <w:rsid w:val="004B013D"/>
    <w:rsid w:val="004C6B33"/>
    <w:rsid w:val="00526FD7"/>
    <w:rsid w:val="005419B5"/>
    <w:rsid w:val="00557C20"/>
    <w:rsid w:val="00591C5D"/>
    <w:rsid w:val="005E4A7E"/>
    <w:rsid w:val="005E72AC"/>
    <w:rsid w:val="00613A3A"/>
    <w:rsid w:val="006341A3"/>
    <w:rsid w:val="006936B4"/>
    <w:rsid w:val="006A4CFA"/>
    <w:rsid w:val="006D3102"/>
    <w:rsid w:val="007103AF"/>
    <w:rsid w:val="007334A8"/>
    <w:rsid w:val="00796DF1"/>
    <w:rsid w:val="007B5AA2"/>
    <w:rsid w:val="007D4148"/>
    <w:rsid w:val="00821E93"/>
    <w:rsid w:val="0085609A"/>
    <w:rsid w:val="00863470"/>
    <w:rsid w:val="00874685"/>
    <w:rsid w:val="008778B8"/>
    <w:rsid w:val="008A6E6B"/>
    <w:rsid w:val="008C2FB8"/>
    <w:rsid w:val="00907219"/>
    <w:rsid w:val="009734F4"/>
    <w:rsid w:val="009819CB"/>
    <w:rsid w:val="009934A2"/>
    <w:rsid w:val="009C3571"/>
    <w:rsid w:val="009C7C3D"/>
    <w:rsid w:val="009D6541"/>
    <w:rsid w:val="009E0FD9"/>
    <w:rsid w:val="009E12BF"/>
    <w:rsid w:val="00A252A0"/>
    <w:rsid w:val="00A602F8"/>
    <w:rsid w:val="00AA1BE9"/>
    <w:rsid w:val="00AB3C52"/>
    <w:rsid w:val="00B73EBB"/>
    <w:rsid w:val="00B87324"/>
    <w:rsid w:val="00BC17EF"/>
    <w:rsid w:val="00C17900"/>
    <w:rsid w:val="00C22563"/>
    <w:rsid w:val="00C32B52"/>
    <w:rsid w:val="00C346AF"/>
    <w:rsid w:val="00C3507A"/>
    <w:rsid w:val="00C56545"/>
    <w:rsid w:val="00C6434F"/>
    <w:rsid w:val="00C85F93"/>
    <w:rsid w:val="00C912F7"/>
    <w:rsid w:val="00C95E66"/>
    <w:rsid w:val="00CB674B"/>
    <w:rsid w:val="00CD54E8"/>
    <w:rsid w:val="00D81AA5"/>
    <w:rsid w:val="00E00D24"/>
    <w:rsid w:val="00E30D6B"/>
    <w:rsid w:val="00E50B4D"/>
    <w:rsid w:val="00E96762"/>
    <w:rsid w:val="00EC5663"/>
    <w:rsid w:val="00EC5F38"/>
    <w:rsid w:val="00EE4677"/>
    <w:rsid w:val="00F348A6"/>
    <w:rsid w:val="00F90A30"/>
    <w:rsid w:val="00FA3C98"/>
    <w:rsid w:val="00FC1809"/>
    <w:rsid w:val="00FC3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2ACFF"/>
  <w15:docId w15:val="{DA3BB6D3-C069-4F66-BB14-CA056C54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A30"/>
  </w:style>
  <w:style w:type="paragraph" w:styleId="Heading1">
    <w:name w:val="heading 1"/>
    <w:basedOn w:val="Normal"/>
    <w:next w:val="Normal"/>
    <w:link w:val="Heading1Char"/>
    <w:uiPriority w:val="1"/>
    <w:qFormat/>
    <w:rsid w:val="009734F4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734F4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734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4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4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9734F4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rsid w:val="009734F4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9734F4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9734F4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sid w:val="009734F4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4F4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4F4"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F4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rsid w:val="009734F4"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rsid w:val="009734F4"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rsid w:val="009734F4"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734F4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9734F4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rsid w:val="009734F4"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"/>
    <w:rsid w:val="009734F4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sid w:val="009734F4"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rsid w:val="009734F4"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734F4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rsid w:val="009734F4"/>
    <w:pPr>
      <w:spacing w:after="480"/>
      <w:jc w:val="center"/>
    </w:pPr>
    <w:rPr>
      <w:i/>
      <w:iCs/>
      <w:color w:val="00A0B8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10"/>
    <w:rsid w:val="009734F4"/>
    <w:rPr>
      <w:i/>
      <w:iCs/>
      <w:color w:val="00A0B8" w:themeColor="accen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734F4"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734F4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734F4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rsid w:val="009734F4"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9734F4"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34F4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4F4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F4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  <w:rsid w:val="009734F4"/>
  </w:style>
  <w:style w:type="paragraph" w:styleId="Header">
    <w:name w:val="header"/>
    <w:basedOn w:val="Normal"/>
    <w:link w:val="HeaderChar"/>
    <w:uiPriority w:val="99"/>
    <w:unhideWhenUsed/>
    <w:rsid w:val="009734F4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4F4"/>
  </w:style>
  <w:style w:type="paragraph" w:styleId="NormalIndent">
    <w:name w:val="Normal Indent"/>
    <w:basedOn w:val="Normal"/>
    <w:uiPriority w:val="99"/>
    <w:unhideWhenUsed/>
    <w:rsid w:val="009734F4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734F4"/>
    <w:rPr>
      <w:color w:val="808080"/>
    </w:rPr>
  </w:style>
  <w:style w:type="table" w:customStyle="1" w:styleId="ReportTable">
    <w:name w:val="Report Table"/>
    <w:basedOn w:val="TableNormal"/>
    <w:uiPriority w:val="99"/>
    <w:rsid w:val="009734F4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rsid w:val="009734F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A7E"/>
    <w:pPr>
      <w:ind w:left="720"/>
      <w:contextualSpacing/>
    </w:pPr>
  </w:style>
  <w:style w:type="paragraph" w:customStyle="1" w:styleId="Contactinfo0">
    <w:name w:val="Contact info"/>
    <w:basedOn w:val="Normal"/>
    <w:uiPriority w:val="1"/>
    <w:qFormat/>
    <w:rsid w:val="00C22563"/>
    <w:pPr>
      <w:spacing w:before="0" w:after="0" w:line="240" w:lineRule="auto"/>
      <w:ind w:left="72" w:right="72"/>
      <w:jc w:val="right"/>
    </w:pPr>
    <w:rPr>
      <w:rFonts w:eastAsiaTheme="minorEastAsia"/>
      <w:caps/>
      <w:color w:val="auto"/>
      <w:kern w:val="22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9819CB"/>
    <w:pPr>
      <w:spacing w:before="0" w:after="0" w:line="240" w:lineRule="auto"/>
    </w:pPr>
    <w:rPr>
      <w:color w:val="auto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728BF-EAEB-4ECE-ABE7-5E9D18BBC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14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PASCAL’S IMITATION JEWELLERS</vt:lpstr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PASCAL’S IMITATION JEWELLERS</dc:title>
  <dc:subject>E-Project</dc:subject>
  <dc:creator>Taiba Asif</dc:creator>
  <cp:keywords>CPISM</cp:keywords>
  <cp:lastModifiedBy>hs05211@outlook.com</cp:lastModifiedBy>
  <cp:revision>4</cp:revision>
  <dcterms:created xsi:type="dcterms:W3CDTF">2019-04-19T08:31:00Z</dcterms:created>
  <dcterms:modified xsi:type="dcterms:W3CDTF">2019-04-20T11:35:00Z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